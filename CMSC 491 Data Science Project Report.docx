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DDB61" w14:textId="77777777" w:rsidR="00E81978" w:rsidRPr="00406B10" w:rsidRDefault="00F434F5">
      <w:pPr>
        <w:pStyle w:val="Title"/>
        <w:rPr>
          <w:rFonts w:ascii="Arial" w:hAnsi="Arial" w:cs="Arial"/>
        </w:rPr>
      </w:pPr>
      <w:sdt>
        <w:sdtPr>
          <w:rPr>
            <w:rFonts w:ascii="Arial" w:hAnsi="Arial" w:cs="Arial"/>
          </w:rPr>
          <w:alias w:val="Title:"/>
          <w:tag w:val="Title:"/>
          <w:id w:val="726351117"/>
          <w:placeholder>
            <w:docPart w:val="B5A94B31648D734FAF4E0408E192247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709AF">
            <w:rPr>
              <w:rFonts w:ascii="Arial" w:hAnsi="Arial" w:cs="Arial"/>
            </w:rPr>
            <w:t>CMSC 491 Data Science Project Report</w:t>
          </w:r>
        </w:sdtContent>
      </w:sdt>
    </w:p>
    <w:p w14:paraId="20761CB7" w14:textId="77777777" w:rsidR="00B823AA" w:rsidRDefault="002B7750" w:rsidP="00B823AA">
      <w:pPr>
        <w:pStyle w:val="Title2"/>
        <w:rPr>
          <w:rFonts w:ascii="Arial" w:hAnsi="Arial" w:cs="Arial"/>
        </w:rPr>
      </w:pPr>
      <w:r w:rsidRPr="00406B10">
        <w:rPr>
          <w:rFonts w:ascii="Arial" w:hAnsi="Arial" w:cs="Arial"/>
        </w:rPr>
        <w:t>Rohan Ahuja, Daniyal Khan</w:t>
      </w:r>
    </w:p>
    <w:p w14:paraId="6E385159" w14:textId="77777777" w:rsidR="00A00E90" w:rsidRPr="00406B10" w:rsidRDefault="00A00E90" w:rsidP="00B823AA">
      <w:pPr>
        <w:pStyle w:val="Title2"/>
        <w:rPr>
          <w:rFonts w:ascii="Arial" w:hAnsi="Arial" w:cs="Arial"/>
        </w:rPr>
      </w:pPr>
    </w:p>
    <w:p w14:paraId="0195BE5E" w14:textId="77777777" w:rsidR="00E81978" w:rsidRPr="00406B10" w:rsidRDefault="002B7750" w:rsidP="00B823AA">
      <w:pPr>
        <w:pStyle w:val="Title2"/>
        <w:rPr>
          <w:rFonts w:ascii="Arial" w:hAnsi="Arial" w:cs="Arial"/>
        </w:rPr>
      </w:pPr>
      <w:r w:rsidRPr="00406B10">
        <w:rPr>
          <w:rFonts w:ascii="Arial" w:hAnsi="Arial" w:cs="Arial"/>
        </w:rPr>
        <w:t>UMBC</w:t>
      </w:r>
    </w:p>
    <w:p w14:paraId="68B4D983" w14:textId="77777777" w:rsidR="00E81978" w:rsidRPr="00406B10" w:rsidRDefault="00E81978">
      <w:pPr>
        <w:pStyle w:val="Title"/>
        <w:rPr>
          <w:rFonts w:ascii="Arial" w:hAnsi="Arial" w:cs="Arial"/>
        </w:rPr>
      </w:pPr>
    </w:p>
    <w:p w14:paraId="7D096DB9" w14:textId="77777777" w:rsidR="00E81978" w:rsidRPr="00406B10" w:rsidRDefault="00E81978" w:rsidP="00B823AA">
      <w:pPr>
        <w:pStyle w:val="Title2"/>
        <w:rPr>
          <w:rFonts w:ascii="Arial" w:hAnsi="Arial" w:cs="Arial"/>
        </w:rPr>
      </w:pPr>
    </w:p>
    <w:sdt>
      <w:sdtPr>
        <w:rPr>
          <w:rFonts w:ascii="Arial" w:hAnsi="Arial" w:cs="Arial"/>
        </w:rPr>
        <w:alias w:val="Abstract:"/>
        <w:tag w:val="Abstract:"/>
        <w:id w:val="202146031"/>
        <w:placeholder>
          <w:docPart w:val="4C4B298EDCE31545BCE46FE34C44E63D"/>
        </w:placeholder>
        <w:temporary/>
        <w:showingPlcHdr/>
        <w15:appearance w15:val="hidden"/>
      </w:sdtPr>
      <w:sdtEndPr/>
      <w:sdtContent>
        <w:p w14:paraId="6DC35687" w14:textId="77777777" w:rsidR="00E81978" w:rsidRPr="00406B10" w:rsidRDefault="005D3A03" w:rsidP="00406B10">
          <w:pPr>
            <w:pStyle w:val="SectionTitle"/>
            <w:rPr>
              <w:rFonts w:ascii="Arial" w:hAnsi="Arial" w:cs="Arial"/>
            </w:rPr>
          </w:pPr>
          <w:r w:rsidRPr="00F709AF">
            <w:rPr>
              <w:rFonts w:ascii="Arial" w:hAnsi="Arial" w:cs="Arial"/>
              <w:b/>
            </w:rPr>
            <w:t>Abstract</w:t>
          </w:r>
        </w:p>
      </w:sdtContent>
    </w:sdt>
    <w:p w14:paraId="79DB70DA" w14:textId="77777777" w:rsidR="00406B10" w:rsidRPr="00406B10" w:rsidRDefault="00406B10" w:rsidP="00406B10">
      <w:pPr>
        <w:pStyle w:val="NoSpacing"/>
        <w:spacing w:line="240" w:lineRule="auto"/>
        <w:rPr>
          <w:rFonts w:ascii="Arial" w:hAnsi="Arial" w:cs="Arial"/>
        </w:rPr>
      </w:pPr>
    </w:p>
    <w:p w14:paraId="465F81EF" w14:textId="59088B1C" w:rsidR="00ED1A4D" w:rsidRPr="00406B10" w:rsidRDefault="006339F8" w:rsidP="00ED1A4D">
      <w:pPr>
        <w:pStyle w:val="NoSpacing"/>
        <w:spacing w:line="240" w:lineRule="auto"/>
        <w:ind w:firstLine="720"/>
        <w:rPr>
          <w:rFonts w:ascii="Arial" w:hAnsi="Arial" w:cs="Arial"/>
        </w:rPr>
      </w:pPr>
      <w:r w:rsidRPr="00406B10">
        <w:rPr>
          <w:rFonts w:ascii="Arial" w:hAnsi="Arial" w:cs="Arial"/>
        </w:rPr>
        <w:t xml:space="preserve">The goal of this project was to analyze Spotify </w:t>
      </w:r>
      <w:r w:rsidR="00F709AF">
        <w:rPr>
          <w:rFonts w:ascii="Arial" w:hAnsi="Arial" w:cs="Arial"/>
        </w:rPr>
        <w:t xml:space="preserve">music </w:t>
      </w:r>
      <w:r w:rsidRPr="00406B10">
        <w:rPr>
          <w:rFonts w:ascii="Arial" w:hAnsi="Arial" w:cs="Arial"/>
        </w:rPr>
        <w:t>data and use various techniques to predict the popularity score of a song</w:t>
      </w:r>
      <w:r w:rsidR="00257949" w:rsidRPr="00406B10">
        <w:rPr>
          <w:rFonts w:ascii="Arial" w:hAnsi="Arial" w:cs="Arial"/>
        </w:rPr>
        <w:t xml:space="preserve">, and then </w:t>
      </w:r>
      <w:r w:rsidR="00F709AF">
        <w:rPr>
          <w:rFonts w:ascii="Arial" w:hAnsi="Arial" w:cs="Arial"/>
        </w:rPr>
        <w:t xml:space="preserve">analyze </w:t>
      </w:r>
      <w:r w:rsidR="00257949" w:rsidRPr="00406B10">
        <w:rPr>
          <w:rFonts w:ascii="Arial" w:hAnsi="Arial" w:cs="Arial"/>
        </w:rPr>
        <w:t>popularity growth over time of a song</w:t>
      </w:r>
      <w:r w:rsidRPr="00406B10">
        <w:rPr>
          <w:rFonts w:ascii="Arial" w:hAnsi="Arial" w:cs="Arial"/>
        </w:rPr>
        <w:t xml:space="preserve">. </w:t>
      </w:r>
      <w:r w:rsidR="00F709AF">
        <w:rPr>
          <w:rFonts w:ascii="Arial" w:hAnsi="Arial" w:cs="Arial"/>
        </w:rPr>
        <w:t>First, a</w:t>
      </w:r>
      <w:r w:rsidRPr="00406B10">
        <w:rPr>
          <w:rFonts w:ascii="Arial" w:hAnsi="Arial" w:cs="Arial"/>
        </w:rPr>
        <w:t xml:space="preserve"> dataset of Spotify </w:t>
      </w:r>
      <w:r w:rsidR="00BC78E2">
        <w:rPr>
          <w:rFonts w:ascii="Arial" w:hAnsi="Arial" w:cs="Arial"/>
        </w:rPr>
        <w:t>A</w:t>
      </w:r>
      <w:r w:rsidRPr="00406B10">
        <w:rPr>
          <w:rFonts w:ascii="Arial" w:hAnsi="Arial" w:cs="Arial"/>
        </w:rPr>
        <w:t xml:space="preserve">udio </w:t>
      </w:r>
      <w:r w:rsidR="00BC78E2">
        <w:rPr>
          <w:rFonts w:ascii="Arial" w:hAnsi="Arial" w:cs="Arial"/>
        </w:rPr>
        <w:t>F</w:t>
      </w:r>
      <w:r w:rsidRPr="00406B10">
        <w:rPr>
          <w:rFonts w:ascii="Arial" w:hAnsi="Arial" w:cs="Arial"/>
        </w:rPr>
        <w:t>eatures from April 2019</w:t>
      </w:r>
      <w:r w:rsidR="002E63D0" w:rsidRPr="00406B10">
        <w:rPr>
          <w:rFonts w:ascii="Arial" w:hAnsi="Arial" w:cs="Arial"/>
        </w:rPr>
        <w:t>, which consisted of data from the official Spotify Web API for 130,000 songs,</w:t>
      </w:r>
      <w:r w:rsidRPr="00406B10">
        <w:rPr>
          <w:rFonts w:ascii="Arial" w:hAnsi="Arial" w:cs="Arial"/>
        </w:rPr>
        <w:t xml:space="preserve"> was used to </w:t>
      </w:r>
      <w:r w:rsidR="00257949" w:rsidRPr="00406B10">
        <w:rPr>
          <w:rFonts w:ascii="Arial" w:hAnsi="Arial" w:cs="Arial"/>
        </w:rPr>
        <w:t>predict the popularity of a song</w:t>
      </w:r>
      <w:r w:rsidR="002E63D0" w:rsidRPr="00406B10">
        <w:rPr>
          <w:rFonts w:ascii="Arial" w:hAnsi="Arial" w:cs="Arial"/>
        </w:rPr>
        <w:t>. Then</w:t>
      </w:r>
      <w:r w:rsidR="00F709AF">
        <w:rPr>
          <w:rFonts w:ascii="Arial" w:hAnsi="Arial" w:cs="Arial"/>
        </w:rPr>
        <w:t>,</w:t>
      </w:r>
      <w:r w:rsidR="002E63D0" w:rsidRPr="00406B10">
        <w:rPr>
          <w:rFonts w:ascii="Arial" w:hAnsi="Arial" w:cs="Arial"/>
        </w:rPr>
        <w:t xml:space="preserve"> two versions of the Spotify Audio Features dataset, one from April 2019 and the other from November 2018, were integrated together to predict growth or decline of a song popularity over time.</w:t>
      </w:r>
      <w:r w:rsidR="00BC78E2">
        <w:rPr>
          <w:rFonts w:ascii="Arial" w:hAnsi="Arial" w:cs="Arial"/>
        </w:rPr>
        <w:t xml:space="preserve"> </w:t>
      </w:r>
    </w:p>
    <w:p w14:paraId="7DDFCE87" w14:textId="77777777" w:rsidR="00526B00" w:rsidRPr="00406B10" w:rsidRDefault="00526B00">
      <w:pPr>
        <w:pStyle w:val="NoSpacing"/>
        <w:rPr>
          <w:rFonts w:ascii="Arial" w:hAnsi="Arial" w:cs="Arial"/>
        </w:rPr>
      </w:pPr>
    </w:p>
    <w:p w14:paraId="209920FF" w14:textId="77777777" w:rsidR="000C64DB" w:rsidRDefault="000C64DB" w:rsidP="00F709AF">
      <w:pPr>
        <w:pStyle w:val="Heading1"/>
        <w:rPr>
          <w:rFonts w:ascii="Arial" w:hAnsi="Arial" w:cs="Arial"/>
        </w:rPr>
      </w:pPr>
      <w:r>
        <w:rPr>
          <w:rFonts w:ascii="Arial" w:hAnsi="Arial" w:cs="Arial"/>
        </w:rPr>
        <w:t>Datasets</w:t>
      </w:r>
    </w:p>
    <w:p w14:paraId="2D9391E8" w14:textId="77777777" w:rsidR="00907674" w:rsidRPr="00907674" w:rsidRDefault="00907674" w:rsidP="00907674"/>
    <w:p w14:paraId="11513EC3" w14:textId="77777777" w:rsidR="000C64DB" w:rsidRDefault="000C64DB" w:rsidP="00F709AF">
      <w:pPr>
        <w:ind w:firstLine="720"/>
        <w:rPr>
          <w:rFonts w:ascii="Arial" w:hAnsi="Arial" w:cs="Arial"/>
        </w:rPr>
      </w:pPr>
      <w:r>
        <w:rPr>
          <w:rFonts w:ascii="Arial" w:hAnsi="Arial" w:cs="Arial"/>
        </w:rPr>
        <w:t xml:space="preserve">The dataset used for the project was Spotify Audio Features, which contains audio features for 130,000 tracks collected from the official Spotify Web API. </w:t>
      </w:r>
      <w:r w:rsidR="00345BDB">
        <w:rPr>
          <w:rFonts w:ascii="Arial" w:hAnsi="Arial" w:cs="Arial"/>
        </w:rPr>
        <w:t>The data within the dataset was obtained through Spotify for Developers, which gives users access to the extensive catalog of Spotify data.</w:t>
      </w:r>
      <w:r w:rsidR="00907674">
        <w:rPr>
          <w:rFonts w:ascii="Arial" w:hAnsi="Arial" w:cs="Arial"/>
        </w:rPr>
        <w:t xml:space="preserve"> </w:t>
      </w:r>
    </w:p>
    <w:p w14:paraId="74E16B45" w14:textId="77777777" w:rsidR="00503518" w:rsidRDefault="00503518" w:rsidP="00907674">
      <w:pPr>
        <w:rPr>
          <w:rFonts w:ascii="Arial" w:hAnsi="Arial" w:cs="Arial"/>
        </w:rPr>
      </w:pPr>
    </w:p>
    <w:p w14:paraId="06DD2B42" w14:textId="77777777" w:rsidR="00503518" w:rsidRDefault="00503518" w:rsidP="00F709AF">
      <w:pPr>
        <w:ind w:firstLine="720"/>
        <w:rPr>
          <w:rFonts w:ascii="Arial" w:hAnsi="Arial" w:cs="Arial"/>
        </w:rPr>
      </w:pPr>
      <w:r>
        <w:rPr>
          <w:rFonts w:ascii="Arial" w:hAnsi="Arial" w:cs="Arial"/>
        </w:rPr>
        <w:t xml:space="preserve">Two versions of this dataset were used. The first version consists of Spotify song data from April 2019, and the second version consists of Spotify song data from November 2018. The dataset from April 2019 was used to </w:t>
      </w:r>
      <w:r w:rsidR="00FA01A7">
        <w:rPr>
          <w:rFonts w:ascii="Arial" w:hAnsi="Arial" w:cs="Arial"/>
        </w:rPr>
        <w:t xml:space="preserve">predict song popularity, and the dataset from </w:t>
      </w:r>
      <w:r w:rsidR="00BC78E2">
        <w:rPr>
          <w:rFonts w:ascii="Arial" w:hAnsi="Arial" w:cs="Arial"/>
        </w:rPr>
        <w:t>November</w:t>
      </w:r>
      <w:r w:rsidR="00FA01A7">
        <w:rPr>
          <w:rFonts w:ascii="Arial" w:hAnsi="Arial" w:cs="Arial"/>
        </w:rPr>
        <w:t xml:space="preserve"> 2018 was integrated with the April 2019 dataset to predict growth or decline of song popularity over time.</w:t>
      </w:r>
    </w:p>
    <w:p w14:paraId="6DD139BF" w14:textId="77777777" w:rsidR="00345BDB" w:rsidRDefault="00345BDB" w:rsidP="00907674">
      <w:pPr>
        <w:rPr>
          <w:rFonts w:ascii="Arial" w:hAnsi="Arial" w:cs="Arial"/>
        </w:rPr>
      </w:pPr>
    </w:p>
    <w:p w14:paraId="0EA14C20" w14:textId="0E74AA8C" w:rsidR="00345BDB" w:rsidRDefault="00F80C2C" w:rsidP="00F709AF">
      <w:pPr>
        <w:ind w:firstLine="720"/>
        <w:rPr>
          <w:rFonts w:ascii="Arial" w:hAnsi="Arial" w:cs="Arial"/>
        </w:rPr>
      </w:pPr>
      <w:r>
        <w:rPr>
          <w:rFonts w:ascii="Arial" w:hAnsi="Arial" w:cs="Arial"/>
        </w:rPr>
        <w:t xml:space="preserve">The features in the dataset consist </w:t>
      </w:r>
      <w:r w:rsidR="00611164">
        <w:rPr>
          <w:rFonts w:ascii="Arial" w:hAnsi="Arial" w:cs="Arial"/>
        </w:rPr>
        <w:t xml:space="preserve">of </w:t>
      </w:r>
      <w:r w:rsidR="00164291">
        <w:rPr>
          <w:rFonts w:ascii="Arial" w:hAnsi="Arial" w:cs="Arial"/>
        </w:rPr>
        <w:t xml:space="preserve">the artist name, track </w:t>
      </w:r>
      <w:r w:rsidR="00F709AF">
        <w:rPr>
          <w:rFonts w:ascii="Arial" w:hAnsi="Arial" w:cs="Arial"/>
        </w:rPr>
        <w:t>ID</w:t>
      </w:r>
      <w:r w:rsidR="00164291">
        <w:rPr>
          <w:rFonts w:ascii="Arial" w:hAnsi="Arial" w:cs="Arial"/>
        </w:rPr>
        <w:t>, track name, and numerous audio features of the song. The following is a description taken directly from Spotify of each audio feature.</w:t>
      </w:r>
    </w:p>
    <w:p w14:paraId="5CF2254A" w14:textId="77777777" w:rsidR="00164291" w:rsidRDefault="00164291" w:rsidP="00164291">
      <w:pPr>
        <w:rPr>
          <w:rFonts w:ascii="Arial" w:hAnsi="Arial" w:cs="Arial"/>
        </w:rPr>
      </w:pPr>
    </w:p>
    <w:p w14:paraId="508D7487" w14:textId="77777777" w:rsidR="00164291" w:rsidRPr="00164291" w:rsidRDefault="00164291" w:rsidP="00164291">
      <w:pPr>
        <w:rPr>
          <w:rFonts w:ascii="Arial" w:hAnsi="Arial" w:cs="Arial"/>
        </w:rPr>
      </w:pPr>
      <w:r w:rsidRPr="00164291">
        <w:rPr>
          <w:rFonts w:ascii="Arial" w:hAnsi="Arial" w:cs="Arial"/>
          <w:b/>
        </w:rPr>
        <w:t>Acousticness:</w:t>
      </w:r>
    </w:p>
    <w:p w14:paraId="5DBC476B" w14:textId="77777777" w:rsidR="00164291" w:rsidRDefault="00164291" w:rsidP="00164291">
      <w:pPr>
        <w:rPr>
          <w:rFonts w:ascii="Arial" w:hAnsi="Arial" w:cs="Arial"/>
        </w:rPr>
      </w:pPr>
      <w:r w:rsidRPr="00164291">
        <w:rPr>
          <w:rFonts w:ascii="Arial" w:hAnsi="Arial" w:cs="Arial"/>
        </w:rPr>
        <w:t>A confidence measure from 0.0 to 1.0 of whether the track is acoustic. 1.0 represents high confidence the track is acoustic.</w:t>
      </w:r>
    </w:p>
    <w:p w14:paraId="1B0CAEB0" w14:textId="77777777" w:rsidR="00164291" w:rsidRPr="00164291" w:rsidRDefault="00164291" w:rsidP="00164291">
      <w:pPr>
        <w:rPr>
          <w:rFonts w:ascii="Arial" w:hAnsi="Arial" w:cs="Arial"/>
        </w:rPr>
      </w:pPr>
    </w:p>
    <w:p w14:paraId="50964F1B" w14:textId="77777777" w:rsidR="00164291" w:rsidRPr="00164291" w:rsidRDefault="00164291" w:rsidP="00164291">
      <w:pPr>
        <w:rPr>
          <w:rFonts w:ascii="Arial" w:hAnsi="Arial" w:cs="Arial"/>
        </w:rPr>
      </w:pPr>
      <w:r w:rsidRPr="00164291">
        <w:rPr>
          <w:rFonts w:ascii="Arial" w:hAnsi="Arial" w:cs="Arial"/>
          <w:b/>
        </w:rPr>
        <w:t>Danceabilit</w:t>
      </w:r>
      <w:r>
        <w:rPr>
          <w:rFonts w:ascii="Arial" w:hAnsi="Arial" w:cs="Arial"/>
          <w:b/>
        </w:rPr>
        <w:t>y</w:t>
      </w:r>
      <w:r w:rsidRPr="00164291">
        <w:rPr>
          <w:rFonts w:ascii="Arial" w:hAnsi="Arial" w:cs="Arial"/>
          <w:b/>
        </w:rPr>
        <w:t>:</w:t>
      </w:r>
    </w:p>
    <w:p w14:paraId="3165AF5A" w14:textId="77777777" w:rsidR="00164291" w:rsidRDefault="00164291" w:rsidP="00164291">
      <w:pPr>
        <w:rPr>
          <w:rFonts w:ascii="Arial" w:hAnsi="Arial" w:cs="Arial"/>
        </w:rPr>
      </w:pPr>
      <w:r w:rsidRPr="00164291">
        <w:rPr>
          <w:rFonts w:ascii="Arial" w:hAnsi="Arial" w:cs="Arial"/>
        </w:rPr>
        <w:t>Danceability describes how suitable a track is for dancing based on a combination of musical elements including tempo, rhythm stability, beat strength, and overall regularity. A value of 0.0 is least danceable and 1.0 is most danceable.</w:t>
      </w:r>
    </w:p>
    <w:p w14:paraId="2504E2CB" w14:textId="77777777" w:rsidR="00164291" w:rsidRPr="00164291" w:rsidRDefault="00164291" w:rsidP="00164291">
      <w:pPr>
        <w:rPr>
          <w:rFonts w:ascii="Arial" w:hAnsi="Arial" w:cs="Arial"/>
        </w:rPr>
      </w:pPr>
    </w:p>
    <w:p w14:paraId="477D4A15" w14:textId="77777777" w:rsidR="00164291" w:rsidRPr="00164291" w:rsidRDefault="00164291" w:rsidP="00164291">
      <w:pPr>
        <w:rPr>
          <w:rFonts w:ascii="Arial" w:hAnsi="Arial" w:cs="Arial"/>
          <w:b/>
        </w:rPr>
      </w:pPr>
      <w:proofErr w:type="spellStart"/>
      <w:r w:rsidRPr="00164291">
        <w:rPr>
          <w:rFonts w:ascii="Arial" w:hAnsi="Arial" w:cs="Arial"/>
          <w:b/>
        </w:rPr>
        <w:t>Duration_ms</w:t>
      </w:r>
      <w:proofErr w:type="spellEnd"/>
      <w:r w:rsidRPr="00164291">
        <w:rPr>
          <w:rFonts w:ascii="Arial" w:hAnsi="Arial" w:cs="Arial"/>
          <w:b/>
        </w:rPr>
        <w:t>:</w:t>
      </w:r>
    </w:p>
    <w:p w14:paraId="2C8FD448" w14:textId="77777777" w:rsidR="00164291" w:rsidRPr="00164291" w:rsidRDefault="00164291" w:rsidP="00164291">
      <w:pPr>
        <w:rPr>
          <w:rFonts w:ascii="Arial" w:hAnsi="Arial" w:cs="Arial"/>
        </w:rPr>
      </w:pPr>
      <w:r w:rsidRPr="00164291">
        <w:rPr>
          <w:rFonts w:ascii="Arial" w:hAnsi="Arial" w:cs="Arial"/>
        </w:rPr>
        <w:t>It is the duration of the track in milliseconds. We might want to convert this to seconds later.</w:t>
      </w:r>
    </w:p>
    <w:p w14:paraId="24CFA107" w14:textId="77777777" w:rsidR="00164291" w:rsidRDefault="00164291" w:rsidP="00164291">
      <w:pPr>
        <w:rPr>
          <w:rFonts w:ascii="Arial" w:hAnsi="Arial" w:cs="Arial"/>
          <w:b/>
        </w:rPr>
      </w:pPr>
    </w:p>
    <w:p w14:paraId="4C615F56" w14:textId="77777777" w:rsidR="00164291" w:rsidRPr="00164291" w:rsidRDefault="00164291" w:rsidP="00164291">
      <w:pPr>
        <w:rPr>
          <w:rFonts w:ascii="Arial" w:hAnsi="Arial" w:cs="Arial"/>
          <w:b/>
        </w:rPr>
      </w:pPr>
      <w:r w:rsidRPr="00164291">
        <w:rPr>
          <w:rFonts w:ascii="Arial" w:hAnsi="Arial" w:cs="Arial"/>
          <w:b/>
        </w:rPr>
        <w:t>Energy:</w:t>
      </w:r>
    </w:p>
    <w:p w14:paraId="4E933F42" w14:textId="2CB8B90F" w:rsidR="00164291" w:rsidRPr="00164291" w:rsidRDefault="00164291" w:rsidP="00164291">
      <w:pPr>
        <w:rPr>
          <w:rFonts w:ascii="Arial" w:hAnsi="Arial" w:cs="Arial"/>
        </w:rPr>
      </w:pPr>
      <w:r w:rsidRPr="00164291">
        <w:rPr>
          <w:rFonts w:ascii="Arial" w:hAnsi="Arial" w:cs="Arial"/>
        </w:rPr>
        <w:t>Energy is a measure from 0.0 to 1.0 and represents a perceptual measure of intensity and activity. Typically, energetic tracks feel fast, loud, and noisy. Loudness, timbre, onset rate and general entropy are some of the features contributing to this.</w:t>
      </w:r>
    </w:p>
    <w:p w14:paraId="01EE98BA" w14:textId="77777777" w:rsidR="00164291" w:rsidRDefault="00164291" w:rsidP="00164291">
      <w:pPr>
        <w:rPr>
          <w:rFonts w:ascii="Arial" w:hAnsi="Arial" w:cs="Arial"/>
          <w:b/>
        </w:rPr>
      </w:pPr>
    </w:p>
    <w:p w14:paraId="3965D191" w14:textId="77777777" w:rsidR="00164291" w:rsidRPr="00164291" w:rsidRDefault="00164291" w:rsidP="00164291">
      <w:pPr>
        <w:rPr>
          <w:rFonts w:ascii="Arial" w:hAnsi="Arial" w:cs="Arial"/>
        </w:rPr>
      </w:pPr>
      <w:r w:rsidRPr="00164291">
        <w:rPr>
          <w:rFonts w:ascii="Arial" w:hAnsi="Arial" w:cs="Arial"/>
          <w:b/>
        </w:rPr>
        <w:lastRenderedPageBreak/>
        <w:t>Instrumentalness</w:t>
      </w:r>
      <w:r w:rsidRPr="00164291">
        <w:rPr>
          <w:rFonts w:ascii="Arial" w:hAnsi="Arial" w:cs="Arial"/>
        </w:rPr>
        <w:t>:</w:t>
      </w:r>
    </w:p>
    <w:p w14:paraId="122571C9" w14:textId="77777777" w:rsidR="00164291" w:rsidRPr="00164291" w:rsidRDefault="00164291" w:rsidP="00164291">
      <w:pPr>
        <w:rPr>
          <w:rFonts w:ascii="Arial" w:hAnsi="Arial" w:cs="Arial"/>
        </w:rPr>
      </w:pPr>
      <w:r w:rsidRPr="00164291">
        <w:rPr>
          <w:rFonts w:ascii="Arial" w:hAnsi="Arial" w:cs="Arial"/>
        </w:rPr>
        <w:t xml:space="preserve">Predicts whether a track contains no vocals. The closer the </w:t>
      </w:r>
      <w:proofErr w:type="spellStart"/>
      <w:r w:rsidRPr="00164291">
        <w:rPr>
          <w:rFonts w:ascii="Arial" w:hAnsi="Arial" w:cs="Arial"/>
        </w:rPr>
        <w:t>instrumentalness</w:t>
      </w:r>
      <w:proofErr w:type="spellEnd"/>
      <w:r w:rsidRPr="00164291">
        <w:rPr>
          <w:rFonts w:ascii="Arial" w:hAnsi="Arial" w:cs="Arial"/>
        </w:rPr>
        <w:t xml:space="preserve"> value is to 1.0, the greater likelihood the track contains no vocal content.</w:t>
      </w:r>
    </w:p>
    <w:p w14:paraId="418AE8C9" w14:textId="77777777" w:rsidR="00164291" w:rsidRDefault="00164291" w:rsidP="00164291">
      <w:pPr>
        <w:rPr>
          <w:rFonts w:ascii="Arial" w:hAnsi="Arial" w:cs="Arial"/>
          <w:b/>
        </w:rPr>
      </w:pPr>
    </w:p>
    <w:p w14:paraId="09114CC7" w14:textId="77777777" w:rsidR="00164291" w:rsidRPr="00164291" w:rsidRDefault="00164291" w:rsidP="00164291">
      <w:pPr>
        <w:rPr>
          <w:rFonts w:ascii="Arial" w:hAnsi="Arial" w:cs="Arial"/>
          <w:b/>
        </w:rPr>
      </w:pPr>
      <w:r w:rsidRPr="00164291">
        <w:rPr>
          <w:rFonts w:ascii="Arial" w:hAnsi="Arial" w:cs="Arial"/>
          <w:b/>
        </w:rPr>
        <w:t>Key:</w:t>
      </w:r>
    </w:p>
    <w:p w14:paraId="77BB1507" w14:textId="77777777" w:rsidR="00164291" w:rsidRPr="00164291" w:rsidRDefault="00164291" w:rsidP="00164291">
      <w:pPr>
        <w:rPr>
          <w:rFonts w:ascii="Arial" w:hAnsi="Arial" w:cs="Arial"/>
        </w:rPr>
      </w:pPr>
      <w:r w:rsidRPr="00164291">
        <w:rPr>
          <w:rFonts w:ascii="Arial" w:hAnsi="Arial" w:cs="Arial"/>
        </w:rPr>
        <w:t xml:space="preserve">The estimated overall key of the track. Integers map to pitches using standard Pitch Class notation. </w:t>
      </w:r>
      <w:r w:rsidR="002869EA">
        <w:rPr>
          <w:rFonts w:ascii="Arial" w:hAnsi="Arial" w:cs="Arial"/>
        </w:rPr>
        <w:t xml:space="preserve">If </w:t>
      </w:r>
      <w:r w:rsidRPr="00164291">
        <w:rPr>
          <w:rFonts w:ascii="Arial" w:hAnsi="Arial" w:cs="Arial"/>
        </w:rPr>
        <w:t>there was no key detected, a value of -1 was assigned.</w:t>
      </w:r>
    </w:p>
    <w:p w14:paraId="5F22AA39" w14:textId="77777777" w:rsidR="00164291" w:rsidRDefault="00164291" w:rsidP="00164291">
      <w:pPr>
        <w:rPr>
          <w:rFonts w:ascii="Arial" w:hAnsi="Arial" w:cs="Arial"/>
          <w:b/>
        </w:rPr>
      </w:pPr>
    </w:p>
    <w:p w14:paraId="4FE93023" w14:textId="77777777" w:rsidR="00164291" w:rsidRPr="00164291" w:rsidRDefault="00164291" w:rsidP="00164291">
      <w:pPr>
        <w:rPr>
          <w:rFonts w:ascii="Arial" w:hAnsi="Arial" w:cs="Arial"/>
          <w:b/>
        </w:rPr>
      </w:pPr>
      <w:r w:rsidRPr="00164291">
        <w:rPr>
          <w:rFonts w:ascii="Arial" w:hAnsi="Arial" w:cs="Arial"/>
          <w:b/>
        </w:rPr>
        <w:t>Liveness:</w:t>
      </w:r>
    </w:p>
    <w:p w14:paraId="3FE889FA" w14:textId="77777777" w:rsidR="00164291" w:rsidRPr="00164291" w:rsidRDefault="00164291" w:rsidP="00164291">
      <w:pPr>
        <w:rPr>
          <w:rFonts w:ascii="Arial" w:hAnsi="Arial" w:cs="Arial"/>
        </w:rPr>
      </w:pPr>
      <w:r w:rsidRPr="00164291">
        <w:rPr>
          <w:rFonts w:ascii="Arial" w:hAnsi="Arial" w:cs="Arial"/>
        </w:rPr>
        <w:t>Detects whether the song was played live by looking for audience in the background. Higher liveness values represent an increased probability that the track was performed live. A value above 0.8 provides strong likelihood that the track is live.</w:t>
      </w:r>
    </w:p>
    <w:p w14:paraId="57021ECD" w14:textId="77777777" w:rsidR="002869EA" w:rsidRDefault="002869EA" w:rsidP="00164291">
      <w:pPr>
        <w:rPr>
          <w:rFonts w:ascii="Arial" w:hAnsi="Arial" w:cs="Arial"/>
          <w:b/>
        </w:rPr>
      </w:pPr>
    </w:p>
    <w:p w14:paraId="0764764B" w14:textId="77777777" w:rsidR="00164291" w:rsidRPr="00164291" w:rsidRDefault="00164291" w:rsidP="00164291">
      <w:pPr>
        <w:rPr>
          <w:rFonts w:ascii="Arial" w:hAnsi="Arial" w:cs="Arial"/>
          <w:b/>
        </w:rPr>
      </w:pPr>
      <w:r w:rsidRPr="00164291">
        <w:rPr>
          <w:rFonts w:ascii="Arial" w:hAnsi="Arial" w:cs="Arial"/>
          <w:b/>
        </w:rPr>
        <w:t>Loudness:</w:t>
      </w:r>
    </w:p>
    <w:p w14:paraId="341ACA3A" w14:textId="77777777" w:rsidR="00164291" w:rsidRPr="00164291" w:rsidRDefault="00164291" w:rsidP="00164291">
      <w:pPr>
        <w:rPr>
          <w:rFonts w:ascii="Arial" w:hAnsi="Arial" w:cs="Arial"/>
        </w:rPr>
      </w:pPr>
      <w:r w:rsidRPr="00164291">
        <w:rPr>
          <w:rFonts w:ascii="Arial" w:hAnsi="Arial" w:cs="Arial"/>
        </w:rPr>
        <w:t>The overall loudness of a track in decibels (dB), averaged across the entire track. Loudness directly relates to amplitude. Values typical range between -60 and 0 db.</w:t>
      </w:r>
    </w:p>
    <w:p w14:paraId="02CCE8A4" w14:textId="77777777" w:rsidR="00164291" w:rsidRDefault="00164291" w:rsidP="00164291">
      <w:pPr>
        <w:rPr>
          <w:rFonts w:ascii="Arial" w:hAnsi="Arial" w:cs="Arial"/>
          <w:b/>
        </w:rPr>
      </w:pPr>
    </w:p>
    <w:p w14:paraId="0A059FB1" w14:textId="77777777" w:rsidR="00164291" w:rsidRPr="00164291" w:rsidRDefault="00164291" w:rsidP="00164291">
      <w:pPr>
        <w:rPr>
          <w:rFonts w:ascii="Arial" w:hAnsi="Arial" w:cs="Arial"/>
          <w:b/>
        </w:rPr>
      </w:pPr>
      <w:r w:rsidRPr="00164291">
        <w:rPr>
          <w:rFonts w:ascii="Arial" w:hAnsi="Arial" w:cs="Arial"/>
          <w:b/>
        </w:rPr>
        <w:t>Mode:</w:t>
      </w:r>
    </w:p>
    <w:p w14:paraId="14CC010E" w14:textId="77777777" w:rsidR="00164291" w:rsidRPr="00164291" w:rsidRDefault="00164291" w:rsidP="00164291">
      <w:pPr>
        <w:rPr>
          <w:rFonts w:ascii="Arial" w:hAnsi="Arial" w:cs="Arial"/>
        </w:rPr>
      </w:pPr>
      <w:r w:rsidRPr="00164291">
        <w:rPr>
          <w:rFonts w:ascii="Arial" w:hAnsi="Arial" w:cs="Arial"/>
        </w:rPr>
        <w:t>Mode indicates the modality (major or minor) of a track, the type of scale from which its melodic content is derived. Major is represented by 1 and minor is 0.</w:t>
      </w:r>
    </w:p>
    <w:p w14:paraId="71511F96" w14:textId="77777777" w:rsidR="00164291" w:rsidRDefault="00164291" w:rsidP="00164291">
      <w:pPr>
        <w:rPr>
          <w:rFonts w:ascii="Arial" w:hAnsi="Arial" w:cs="Arial"/>
          <w:b/>
        </w:rPr>
      </w:pPr>
    </w:p>
    <w:p w14:paraId="5035A036" w14:textId="77777777" w:rsidR="00164291" w:rsidRPr="00164291" w:rsidRDefault="00164291" w:rsidP="00164291">
      <w:pPr>
        <w:rPr>
          <w:rFonts w:ascii="Arial" w:hAnsi="Arial" w:cs="Arial"/>
          <w:b/>
        </w:rPr>
      </w:pPr>
      <w:r w:rsidRPr="00164291">
        <w:rPr>
          <w:rFonts w:ascii="Arial" w:hAnsi="Arial" w:cs="Arial"/>
          <w:b/>
        </w:rPr>
        <w:t>Speechiness:</w:t>
      </w:r>
    </w:p>
    <w:p w14:paraId="34500A44" w14:textId="77777777" w:rsidR="00164291" w:rsidRPr="00164291" w:rsidRDefault="00164291" w:rsidP="00164291">
      <w:pPr>
        <w:rPr>
          <w:rFonts w:ascii="Arial" w:hAnsi="Arial" w:cs="Arial"/>
        </w:rPr>
      </w:pPr>
      <w:r w:rsidRPr="00164291">
        <w:rPr>
          <w:rFonts w:ascii="Arial" w:hAnsi="Arial" w:cs="Arial"/>
        </w:rPr>
        <w:t>Speechiness detects the presence of spoken words in a track. Values &gt; 0.66 indicate that the song pretty much contains spoken words everywhere. Values &lt; 0.33 indicate that the track is mostly music and represent non-speech like sounds.</w:t>
      </w:r>
    </w:p>
    <w:p w14:paraId="7DA69396" w14:textId="77777777" w:rsidR="00164291" w:rsidRDefault="00164291" w:rsidP="00164291">
      <w:pPr>
        <w:rPr>
          <w:rFonts w:ascii="Arial" w:hAnsi="Arial" w:cs="Arial"/>
          <w:b/>
        </w:rPr>
      </w:pPr>
    </w:p>
    <w:p w14:paraId="7A78ED3B" w14:textId="77777777" w:rsidR="00164291" w:rsidRPr="00164291" w:rsidRDefault="00164291" w:rsidP="00164291">
      <w:pPr>
        <w:rPr>
          <w:rFonts w:ascii="Arial" w:hAnsi="Arial" w:cs="Arial"/>
          <w:b/>
        </w:rPr>
      </w:pPr>
      <w:r w:rsidRPr="00164291">
        <w:rPr>
          <w:rFonts w:ascii="Arial" w:hAnsi="Arial" w:cs="Arial"/>
          <w:b/>
        </w:rPr>
        <w:t>Tempo:</w:t>
      </w:r>
    </w:p>
    <w:p w14:paraId="0C31E780" w14:textId="77777777" w:rsidR="00164291" w:rsidRPr="00164291" w:rsidRDefault="00164291" w:rsidP="00164291">
      <w:pPr>
        <w:rPr>
          <w:rFonts w:ascii="Arial" w:hAnsi="Arial" w:cs="Arial"/>
        </w:rPr>
      </w:pPr>
      <w:r w:rsidRPr="00164291">
        <w:rPr>
          <w:rFonts w:ascii="Arial" w:hAnsi="Arial" w:cs="Arial"/>
        </w:rPr>
        <w:t>The overall estimated tempo of a track in beats per minute (BPM). Tempo is the speed or pace of a given piece and derives directly from the average beat duration.</w:t>
      </w:r>
    </w:p>
    <w:p w14:paraId="718ABEBD" w14:textId="77777777" w:rsidR="00164291" w:rsidRDefault="00164291" w:rsidP="00164291">
      <w:pPr>
        <w:rPr>
          <w:rFonts w:ascii="Arial" w:hAnsi="Arial" w:cs="Arial"/>
          <w:b/>
        </w:rPr>
      </w:pPr>
    </w:p>
    <w:p w14:paraId="72C43D10" w14:textId="77777777" w:rsidR="00164291" w:rsidRPr="00164291" w:rsidRDefault="00164291" w:rsidP="00164291">
      <w:pPr>
        <w:rPr>
          <w:rFonts w:ascii="Arial" w:hAnsi="Arial" w:cs="Arial"/>
          <w:b/>
        </w:rPr>
      </w:pPr>
      <w:proofErr w:type="spellStart"/>
      <w:r w:rsidRPr="00164291">
        <w:rPr>
          <w:rFonts w:ascii="Arial" w:hAnsi="Arial" w:cs="Arial"/>
          <w:b/>
        </w:rPr>
        <w:t>Time_Signature</w:t>
      </w:r>
      <w:proofErr w:type="spellEnd"/>
      <w:r w:rsidRPr="00164291">
        <w:rPr>
          <w:rFonts w:ascii="Arial" w:hAnsi="Arial" w:cs="Arial"/>
          <w:b/>
        </w:rPr>
        <w:t>:</w:t>
      </w:r>
    </w:p>
    <w:p w14:paraId="6D6777EF" w14:textId="77777777" w:rsidR="00164291" w:rsidRPr="00164291" w:rsidRDefault="00164291" w:rsidP="00164291">
      <w:pPr>
        <w:rPr>
          <w:rFonts w:ascii="Arial" w:hAnsi="Arial" w:cs="Arial"/>
        </w:rPr>
      </w:pPr>
      <w:r w:rsidRPr="00164291">
        <w:rPr>
          <w:rFonts w:ascii="Arial" w:hAnsi="Arial" w:cs="Arial"/>
        </w:rPr>
        <w:t>The time signature is a notational convention used in Western musical notation to specify how many beats are contained in each measure, and which note value is equivalent to a beat.</w:t>
      </w:r>
    </w:p>
    <w:p w14:paraId="35710609" w14:textId="77777777" w:rsidR="00244660" w:rsidRDefault="00244660" w:rsidP="00244660">
      <w:pPr>
        <w:rPr>
          <w:rFonts w:ascii="Arial" w:hAnsi="Arial" w:cs="Arial"/>
          <w:b/>
        </w:rPr>
      </w:pPr>
    </w:p>
    <w:p w14:paraId="4C0144A3" w14:textId="77777777" w:rsidR="00164291" w:rsidRPr="00244660" w:rsidRDefault="00164291" w:rsidP="00244660">
      <w:pPr>
        <w:rPr>
          <w:rFonts w:ascii="Arial" w:hAnsi="Arial" w:cs="Arial"/>
          <w:b/>
        </w:rPr>
      </w:pPr>
      <w:r w:rsidRPr="00244660">
        <w:rPr>
          <w:rFonts w:ascii="Arial" w:hAnsi="Arial" w:cs="Arial"/>
          <w:b/>
        </w:rPr>
        <w:t>Valence:</w:t>
      </w:r>
    </w:p>
    <w:p w14:paraId="67B2F1FC" w14:textId="77777777" w:rsidR="00164291" w:rsidRPr="00164291" w:rsidRDefault="00164291" w:rsidP="00BC78E2">
      <w:pPr>
        <w:rPr>
          <w:rFonts w:ascii="Arial" w:hAnsi="Arial" w:cs="Arial"/>
        </w:rPr>
      </w:pPr>
      <w:r w:rsidRPr="00164291">
        <w:rPr>
          <w:rFonts w:ascii="Arial" w:hAnsi="Arial" w:cs="Arial"/>
        </w:rPr>
        <w:t>A measure from 0.0 to 1.0 describing the musical positiveness conveyed by a track. Tracks with high valence sound more positive (e.g. happy), while tracks with low valence sound more negative (</w:t>
      </w:r>
      <w:proofErr w:type="spellStart"/>
      <w:r w:rsidRPr="00164291">
        <w:rPr>
          <w:rFonts w:ascii="Arial" w:hAnsi="Arial" w:cs="Arial"/>
        </w:rPr>
        <w:t>eg.</w:t>
      </w:r>
      <w:proofErr w:type="spellEnd"/>
      <w:r w:rsidRPr="00164291">
        <w:rPr>
          <w:rFonts w:ascii="Arial" w:hAnsi="Arial" w:cs="Arial"/>
        </w:rPr>
        <w:t xml:space="preserve"> sad)</w:t>
      </w:r>
    </w:p>
    <w:p w14:paraId="56FA4968" w14:textId="77777777" w:rsidR="00244660" w:rsidRDefault="00244660" w:rsidP="00BC78E2">
      <w:pPr>
        <w:rPr>
          <w:rFonts w:ascii="Arial" w:hAnsi="Arial" w:cs="Arial"/>
          <w:b/>
        </w:rPr>
      </w:pPr>
    </w:p>
    <w:p w14:paraId="5ADEF418" w14:textId="77777777" w:rsidR="00164291" w:rsidRPr="00244660" w:rsidRDefault="00164291" w:rsidP="00BC78E2">
      <w:pPr>
        <w:rPr>
          <w:rFonts w:ascii="Arial" w:hAnsi="Arial" w:cs="Arial"/>
          <w:b/>
        </w:rPr>
      </w:pPr>
      <w:r w:rsidRPr="00244660">
        <w:rPr>
          <w:rFonts w:ascii="Arial" w:hAnsi="Arial" w:cs="Arial"/>
          <w:b/>
        </w:rPr>
        <w:t>Popularity:</w:t>
      </w:r>
    </w:p>
    <w:p w14:paraId="36472A57" w14:textId="77777777" w:rsidR="00164291" w:rsidRPr="00BC78E2" w:rsidRDefault="00164291" w:rsidP="00BC78E2">
      <w:pPr>
        <w:rPr>
          <w:rFonts w:ascii="Arial" w:hAnsi="Arial" w:cs="Arial"/>
        </w:rPr>
      </w:pPr>
      <w:r w:rsidRPr="00164291">
        <w:rPr>
          <w:rFonts w:ascii="Arial" w:hAnsi="Arial" w:cs="Arial"/>
        </w:rPr>
        <w:t xml:space="preserve">A popularity </w:t>
      </w:r>
      <w:r w:rsidRPr="00BC78E2">
        <w:rPr>
          <w:rFonts w:ascii="Arial" w:hAnsi="Arial" w:cs="Arial"/>
        </w:rPr>
        <w:t>score between 0 to 100, describing how popular a track is.</w:t>
      </w:r>
    </w:p>
    <w:p w14:paraId="63301B7A" w14:textId="77777777" w:rsidR="00BC78E2" w:rsidRPr="00BC78E2" w:rsidRDefault="00BC78E2" w:rsidP="00BC78E2">
      <w:pPr>
        <w:rPr>
          <w:rFonts w:ascii="Arial" w:hAnsi="Arial" w:cs="Arial"/>
        </w:rPr>
      </w:pPr>
    </w:p>
    <w:p w14:paraId="479B0949" w14:textId="77777777" w:rsidR="00BC78E2" w:rsidRPr="00BC78E2" w:rsidRDefault="00BC78E2" w:rsidP="00BC78E2">
      <w:pPr>
        <w:rPr>
          <w:rFonts w:ascii="Arial" w:hAnsi="Arial" w:cs="Arial"/>
        </w:rPr>
      </w:pPr>
    </w:p>
    <w:p w14:paraId="47F1DD28" w14:textId="77777777" w:rsidR="00F709AF" w:rsidRDefault="00F709AF" w:rsidP="00BC78E2">
      <w:pPr>
        <w:pStyle w:val="Heading1"/>
        <w:rPr>
          <w:rFonts w:ascii="Arial" w:hAnsi="Arial" w:cs="Arial"/>
        </w:rPr>
      </w:pPr>
    </w:p>
    <w:p w14:paraId="21C019ED" w14:textId="2CBF74D5" w:rsidR="00BC78E2" w:rsidRDefault="00BC78E2" w:rsidP="00BC78E2">
      <w:pPr>
        <w:pStyle w:val="Heading1"/>
        <w:rPr>
          <w:rFonts w:ascii="Arial" w:hAnsi="Arial" w:cs="Arial"/>
        </w:rPr>
      </w:pPr>
      <w:r w:rsidRPr="00BC78E2">
        <w:rPr>
          <w:rFonts w:ascii="Arial" w:hAnsi="Arial" w:cs="Arial"/>
        </w:rPr>
        <w:t>Analysis of Dataset</w:t>
      </w:r>
    </w:p>
    <w:p w14:paraId="61AF5BDB" w14:textId="77777777" w:rsidR="00BC78E2" w:rsidRPr="00BC78E2" w:rsidRDefault="00BC78E2" w:rsidP="00BC78E2"/>
    <w:p w14:paraId="1F63DAB2" w14:textId="0432A85F" w:rsidR="00E86AFE" w:rsidRDefault="00BC78E2" w:rsidP="00E86AFE">
      <w:pPr>
        <w:ind w:firstLine="720"/>
        <w:rPr>
          <w:rFonts w:ascii="Arial" w:hAnsi="Arial" w:cs="Arial"/>
        </w:rPr>
      </w:pPr>
      <w:r w:rsidRPr="00BC78E2">
        <w:rPr>
          <w:rFonts w:ascii="Arial" w:hAnsi="Arial" w:cs="Arial"/>
        </w:rPr>
        <w:t xml:space="preserve">The first </w:t>
      </w:r>
      <w:r>
        <w:rPr>
          <w:rFonts w:ascii="Arial" w:hAnsi="Arial" w:cs="Arial"/>
        </w:rPr>
        <w:t>dataset analyzed was the Spotify Audio Features from April 2019</w:t>
      </w:r>
      <w:r w:rsidR="004C20A6">
        <w:rPr>
          <w:rFonts w:ascii="Arial" w:hAnsi="Arial" w:cs="Arial"/>
        </w:rPr>
        <w:t xml:space="preserve">. </w:t>
      </w:r>
      <w:r w:rsidR="00E86AFE">
        <w:rPr>
          <w:rFonts w:ascii="Arial" w:hAnsi="Arial" w:cs="Arial"/>
        </w:rPr>
        <w:t>When cleaning the dataset, the time unit for the duration of a song was converted from milliseconds to seconds for readability</w:t>
      </w:r>
      <w:r w:rsidR="00A2421E">
        <w:rPr>
          <w:rFonts w:ascii="Arial" w:hAnsi="Arial" w:cs="Arial"/>
        </w:rPr>
        <w:t>.</w:t>
      </w:r>
      <w:r w:rsidR="00E86AFE">
        <w:rPr>
          <w:rFonts w:ascii="Arial" w:hAnsi="Arial" w:cs="Arial"/>
        </w:rPr>
        <w:t xml:space="preserve"> </w:t>
      </w:r>
      <w:r w:rsidR="00A2421E">
        <w:rPr>
          <w:rFonts w:ascii="Arial" w:hAnsi="Arial" w:cs="Arial"/>
        </w:rPr>
        <w:t>T</w:t>
      </w:r>
      <w:r w:rsidR="00E86AFE">
        <w:rPr>
          <w:rFonts w:ascii="Arial" w:hAnsi="Arial" w:cs="Arial"/>
        </w:rPr>
        <w:t xml:space="preserve">here were no duplicates in the data, so no rows needed to be dropped. </w:t>
      </w:r>
    </w:p>
    <w:p w14:paraId="54C994FC" w14:textId="77777777" w:rsidR="00E86AFE" w:rsidRDefault="00E86AFE" w:rsidP="00E86AFE">
      <w:pPr>
        <w:ind w:firstLine="720"/>
        <w:rPr>
          <w:rFonts w:ascii="Arial" w:hAnsi="Arial" w:cs="Arial"/>
        </w:rPr>
      </w:pPr>
    </w:p>
    <w:p w14:paraId="54657BD6" w14:textId="5EDE7F6B" w:rsidR="004C20A6" w:rsidRDefault="004C20A6" w:rsidP="00E86AFE">
      <w:pPr>
        <w:ind w:firstLine="720"/>
        <w:rPr>
          <w:rFonts w:ascii="Arial" w:hAnsi="Arial" w:cs="Arial"/>
        </w:rPr>
      </w:pPr>
      <w:r>
        <w:rPr>
          <w:rFonts w:ascii="Arial" w:hAnsi="Arial" w:cs="Arial"/>
        </w:rPr>
        <w:t>Popularity was examined to see how it related to the other audio features. First</w:t>
      </w:r>
      <w:r w:rsidR="004019F2">
        <w:rPr>
          <w:rFonts w:ascii="Arial" w:hAnsi="Arial" w:cs="Arial"/>
        </w:rPr>
        <w:t>, popularity was related to danceability in the form of a histogram.</w:t>
      </w:r>
      <w:r w:rsidR="001F5BB9">
        <w:rPr>
          <w:rFonts w:ascii="Arial" w:hAnsi="Arial" w:cs="Arial"/>
        </w:rPr>
        <w:t xml:space="preserve"> Danceability is how suitable a song is for dancing with 0.0 being the least danceable and 1.0 being the most danceable.</w:t>
      </w:r>
    </w:p>
    <w:p w14:paraId="18CB1FA3" w14:textId="45A03F61" w:rsidR="00ED1A4D" w:rsidRDefault="00ED1A4D" w:rsidP="00E86AFE">
      <w:pPr>
        <w:ind w:firstLine="720"/>
        <w:rPr>
          <w:rFonts w:ascii="Arial" w:hAnsi="Arial" w:cs="Arial"/>
        </w:rPr>
      </w:pPr>
    </w:p>
    <w:p w14:paraId="2FAC384B" w14:textId="77777777" w:rsidR="00ED1A4D" w:rsidRDefault="00ED1A4D" w:rsidP="00E86AFE">
      <w:pPr>
        <w:ind w:firstLine="720"/>
        <w:rPr>
          <w:rFonts w:ascii="Arial" w:hAnsi="Arial" w:cs="Arial"/>
        </w:rPr>
      </w:pPr>
    </w:p>
    <w:p w14:paraId="0C6884F2" w14:textId="77777777" w:rsidR="00ED1A4D" w:rsidRDefault="00ED1A4D" w:rsidP="00E86AFE">
      <w:pPr>
        <w:ind w:firstLine="720"/>
        <w:rPr>
          <w:rFonts w:ascii="Arial" w:hAnsi="Arial" w:cs="Arial"/>
        </w:rPr>
      </w:pPr>
    </w:p>
    <w:p w14:paraId="544C96FC" w14:textId="20C0EE50" w:rsidR="000B401F" w:rsidRDefault="004237F3" w:rsidP="000B401F">
      <w:r>
        <w:rPr>
          <w:noProof/>
        </w:rPr>
        <w:drawing>
          <wp:inline distT="0" distB="0" distL="0" distR="0" wp14:anchorId="2F958768" wp14:editId="16786A97">
            <wp:extent cx="5943600" cy="4102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rmalizedFreqvsP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02735"/>
                    </a:xfrm>
                    <a:prstGeom prst="rect">
                      <a:avLst/>
                    </a:prstGeom>
                  </pic:spPr>
                </pic:pic>
              </a:graphicData>
            </a:graphic>
          </wp:inline>
        </w:drawing>
      </w:r>
    </w:p>
    <w:p w14:paraId="248347F5" w14:textId="7CF856BB" w:rsidR="00ED1A4D" w:rsidRDefault="00ED1A4D" w:rsidP="000B401F"/>
    <w:p w14:paraId="5E243AB2" w14:textId="77777777" w:rsidR="00ED1A4D" w:rsidRPr="000B401F" w:rsidRDefault="00ED1A4D" w:rsidP="000B401F"/>
    <w:p w14:paraId="19491E03" w14:textId="77777777" w:rsidR="00D962AF" w:rsidRDefault="00D962AF" w:rsidP="004237F3">
      <w:pPr>
        <w:ind w:firstLine="720"/>
        <w:rPr>
          <w:rFonts w:ascii="Arial" w:hAnsi="Arial" w:cs="Arial"/>
        </w:rPr>
      </w:pPr>
    </w:p>
    <w:p w14:paraId="36119F11" w14:textId="5AFBFFE6" w:rsidR="00A2421E" w:rsidRDefault="00302B05" w:rsidP="00A2421E">
      <w:pPr>
        <w:ind w:firstLine="720"/>
        <w:rPr>
          <w:rFonts w:ascii="Arial" w:hAnsi="Arial" w:cs="Arial"/>
        </w:rPr>
      </w:pPr>
      <w:r>
        <w:rPr>
          <w:rFonts w:ascii="Arial" w:hAnsi="Arial" w:cs="Arial"/>
        </w:rPr>
        <w:t>Songs were categorized to have high popularity if their popularity score was greater than 50, and low popularity if their popularity score was less than or equal to 50. There was not a clear correlation between popularity and danceability, but the number of popular songs was greatest when they had a danceability of around 0.7.</w:t>
      </w:r>
      <w:r w:rsidR="00A2421E">
        <w:rPr>
          <w:rFonts w:ascii="Arial" w:hAnsi="Arial" w:cs="Arial"/>
        </w:rPr>
        <w:t xml:space="preserve"> It is important to note that for the graph above, and many graphs later in this report, a </w:t>
      </w:r>
      <w:r w:rsidR="00A2421E">
        <w:rPr>
          <w:rFonts w:ascii="Arial" w:hAnsi="Arial" w:cs="Arial"/>
        </w:rPr>
        <w:lastRenderedPageBreak/>
        <w:t>normalized frequency was used instead of the actual number of songs, since the number of songs with low popularity is just too many.</w:t>
      </w:r>
    </w:p>
    <w:p w14:paraId="10950BED" w14:textId="77777777" w:rsidR="00ED1A4D" w:rsidRDefault="00ED1A4D" w:rsidP="00A2421E">
      <w:pPr>
        <w:ind w:firstLine="720"/>
        <w:rPr>
          <w:rFonts w:ascii="Arial" w:hAnsi="Arial" w:cs="Arial"/>
        </w:rPr>
      </w:pPr>
    </w:p>
    <w:p w14:paraId="1C0813A2" w14:textId="299F2B60" w:rsidR="00302B05" w:rsidRDefault="00302B05" w:rsidP="004237F3">
      <w:pPr>
        <w:ind w:firstLine="720"/>
        <w:rPr>
          <w:rFonts w:ascii="Arial" w:hAnsi="Arial" w:cs="Arial"/>
        </w:rPr>
      </w:pPr>
      <w:r>
        <w:rPr>
          <w:rFonts w:ascii="Arial" w:hAnsi="Arial" w:cs="Arial"/>
        </w:rPr>
        <w:t xml:space="preserve">Next, popularity vs duration was observed in the form of a scatter </w:t>
      </w:r>
      <w:r w:rsidR="00A2421E">
        <w:rPr>
          <w:rFonts w:ascii="Arial" w:hAnsi="Arial" w:cs="Arial"/>
        </w:rPr>
        <w:t>plot</w:t>
      </w:r>
      <w:r>
        <w:rPr>
          <w:rFonts w:ascii="Arial" w:hAnsi="Arial" w:cs="Arial"/>
        </w:rPr>
        <w:t xml:space="preserve">. </w:t>
      </w:r>
      <w:r w:rsidR="00BE3587">
        <w:rPr>
          <w:rFonts w:ascii="Arial" w:hAnsi="Arial" w:cs="Arial"/>
        </w:rPr>
        <w:t>Duration is the length of the song in seconds.</w:t>
      </w:r>
    </w:p>
    <w:p w14:paraId="0FE99BB1" w14:textId="100683E9" w:rsidR="00F709AF" w:rsidRDefault="00F709AF" w:rsidP="004237F3">
      <w:pPr>
        <w:ind w:firstLine="720"/>
        <w:rPr>
          <w:rFonts w:ascii="Arial" w:hAnsi="Arial" w:cs="Arial"/>
        </w:rPr>
      </w:pPr>
    </w:p>
    <w:p w14:paraId="64FF345E" w14:textId="77777777" w:rsidR="00F709AF" w:rsidRDefault="00F709AF" w:rsidP="004237F3">
      <w:pPr>
        <w:ind w:firstLine="720"/>
        <w:rPr>
          <w:rFonts w:ascii="Arial" w:hAnsi="Arial" w:cs="Arial"/>
        </w:rPr>
      </w:pPr>
    </w:p>
    <w:p w14:paraId="7CE5F16F" w14:textId="46790A60" w:rsidR="00D212F4" w:rsidRDefault="00A2421E" w:rsidP="002A0DC5">
      <w:r>
        <w:rPr>
          <w:noProof/>
        </w:rPr>
        <w:drawing>
          <wp:inline distT="0" distB="0" distL="0" distR="0" wp14:anchorId="4D185DF4" wp14:editId="1AF3471D">
            <wp:extent cx="6207995" cy="37274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9261" cy="3728210"/>
                    </a:xfrm>
                    <a:prstGeom prst="rect">
                      <a:avLst/>
                    </a:prstGeom>
                    <a:noFill/>
                    <a:ln>
                      <a:noFill/>
                    </a:ln>
                  </pic:spPr>
                </pic:pic>
              </a:graphicData>
            </a:graphic>
          </wp:inline>
        </w:drawing>
      </w:r>
      <w:r w:rsidR="00F008BC">
        <w:fldChar w:fldCharType="begin"/>
      </w:r>
      <w:r w:rsidR="00F008BC">
        <w:instrText xml:space="preserve"> INCLUDEPICTURE "/var/folders/nv/x0xjg61n2xn_62zc6r2nvhn00000gn/T/com.microsoft.Word/WebArchiveCopyPasteTempFiles/Dxqwgx04s9wyAAAAAElFTkSuQmCC%0A" \* MERGEFORMATINET </w:instrText>
      </w:r>
      <w:r w:rsidR="00F008BC">
        <w:fldChar w:fldCharType="separate"/>
      </w:r>
      <w:r w:rsidR="00F008BC">
        <w:fldChar w:fldCharType="end"/>
      </w:r>
    </w:p>
    <w:p w14:paraId="1C6C2963" w14:textId="77777777" w:rsidR="00D962AF" w:rsidRDefault="00D962AF" w:rsidP="002A0DC5"/>
    <w:p w14:paraId="7C7C6A64" w14:textId="00B6C6E0" w:rsidR="002A0DC5" w:rsidRDefault="002A0DC5" w:rsidP="002A0DC5">
      <w:pPr>
        <w:rPr>
          <w:rFonts w:ascii="Arial" w:hAnsi="Arial" w:cs="Arial"/>
        </w:rPr>
      </w:pPr>
      <w:r>
        <w:tab/>
      </w:r>
      <w:r w:rsidRPr="002A0DC5">
        <w:rPr>
          <w:rFonts w:ascii="Arial" w:hAnsi="Arial" w:cs="Arial"/>
        </w:rPr>
        <w:t xml:space="preserve">Songs </w:t>
      </w:r>
      <w:r>
        <w:rPr>
          <w:rFonts w:ascii="Arial" w:hAnsi="Arial" w:cs="Arial"/>
        </w:rPr>
        <w:t xml:space="preserve">which lasted between 200 to 300 seconds (3.5 to 5 minutes) </w:t>
      </w:r>
      <w:r w:rsidR="00A2421E">
        <w:rPr>
          <w:rFonts w:ascii="Arial" w:hAnsi="Arial" w:cs="Arial"/>
        </w:rPr>
        <w:t>were the only ones capable of being extremely popular</w:t>
      </w:r>
      <w:r>
        <w:rPr>
          <w:rFonts w:ascii="Arial" w:hAnsi="Arial" w:cs="Arial"/>
        </w:rPr>
        <w:t xml:space="preserve">. Songs that </w:t>
      </w:r>
      <w:r w:rsidR="00A2421E">
        <w:rPr>
          <w:rFonts w:ascii="Arial" w:hAnsi="Arial" w:cs="Arial"/>
        </w:rPr>
        <w:t>took too little or too much time don’t have a lot of popular songs</w:t>
      </w:r>
      <w:r>
        <w:rPr>
          <w:rFonts w:ascii="Arial" w:hAnsi="Arial" w:cs="Arial"/>
        </w:rPr>
        <w:t xml:space="preserve">. However, there was a sudden surge around the </w:t>
      </w:r>
      <w:r w:rsidR="00A2421E">
        <w:rPr>
          <w:rFonts w:ascii="Arial" w:hAnsi="Arial" w:cs="Arial"/>
        </w:rPr>
        <w:t>200</w:t>
      </w:r>
      <w:r>
        <w:rPr>
          <w:rFonts w:ascii="Arial" w:hAnsi="Arial" w:cs="Arial"/>
        </w:rPr>
        <w:t>0</w:t>
      </w:r>
      <w:r w:rsidR="00A2421E">
        <w:rPr>
          <w:rFonts w:ascii="Arial" w:hAnsi="Arial" w:cs="Arial"/>
        </w:rPr>
        <w:t xml:space="preserve"> to 3000</w:t>
      </w:r>
      <w:r>
        <w:rPr>
          <w:rFonts w:ascii="Arial" w:hAnsi="Arial" w:cs="Arial"/>
        </w:rPr>
        <w:t xml:space="preserve"> second mark, which could be podcasts.</w:t>
      </w:r>
    </w:p>
    <w:p w14:paraId="4C0A7DB5" w14:textId="77777777" w:rsidR="00D61FF9" w:rsidRDefault="00D61FF9" w:rsidP="002A0DC5">
      <w:pPr>
        <w:rPr>
          <w:rFonts w:ascii="Arial" w:hAnsi="Arial" w:cs="Arial"/>
        </w:rPr>
      </w:pPr>
    </w:p>
    <w:p w14:paraId="44370C25" w14:textId="77777777" w:rsidR="00ED1A4D" w:rsidRDefault="00D61FF9" w:rsidP="00ED1A4D">
      <w:pPr>
        <w:rPr>
          <w:rFonts w:ascii="Arial" w:hAnsi="Arial" w:cs="Arial"/>
        </w:rPr>
      </w:pPr>
      <w:r>
        <w:rPr>
          <w:rFonts w:ascii="Arial" w:hAnsi="Arial" w:cs="Arial"/>
        </w:rPr>
        <w:tab/>
      </w:r>
    </w:p>
    <w:p w14:paraId="49855A80" w14:textId="5B6C5420" w:rsidR="00D61FF9" w:rsidRDefault="00D61FF9" w:rsidP="00ED1A4D">
      <w:pPr>
        <w:ind w:firstLine="720"/>
        <w:rPr>
          <w:rFonts w:ascii="Arial" w:hAnsi="Arial" w:cs="Arial"/>
        </w:rPr>
      </w:pPr>
      <w:r>
        <w:rPr>
          <w:rFonts w:ascii="Arial" w:hAnsi="Arial" w:cs="Arial"/>
        </w:rPr>
        <w:t>The key of a song could influence the song’s popularity, so a histogram was created for it.</w:t>
      </w:r>
      <w:r w:rsidR="00286FDC">
        <w:rPr>
          <w:rFonts w:ascii="Arial" w:hAnsi="Arial" w:cs="Arial"/>
        </w:rPr>
        <w:t xml:space="preserve"> Songs were categorized to have high popularity if their popularity score was greater than 50, and low popularity if their popularity score was less than or equal to 50.</w:t>
      </w:r>
    </w:p>
    <w:p w14:paraId="285EA9F1" w14:textId="52AA393F" w:rsidR="00ED1A4D" w:rsidRDefault="00ED1A4D" w:rsidP="00ED1A4D">
      <w:pPr>
        <w:rPr>
          <w:rFonts w:ascii="Arial" w:hAnsi="Arial" w:cs="Arial"/>
        </w:rPr>
      </w:pPr>
    </w:p>
    <w:p w14:paraId="18B78813" w14:textId="7B3A3EDA" w:rsidR="00ED1A4D" w:rsidRDefault="00ED1A4D" w:rsidP="00ED1A4D">
      <w:pPr>
        <w:rPr>
          <w:rFonts w:ascii="Arial" w:hAnsi="Arial" w:cs="Arial"/>
        </w:rPr>
      </w:pPr>
      <w:r>
        <w:rPr>
          <w:rFonts w:ascii="Arial" w:hAnsi="Arial" w:cs="Arial"/>
        </w:rPr>
        <w:tab/>
        <w:t>In the figure below, t</w:t>
      </w:r>
      <w:r>
        <w:rPr>
          <w:rFonts w:ascii="Arial" w:hAnsi="Arial" w:cs="Arial"/>
        </w:rPr>
        <w:t>he extremes, 0 and 10, are best for highly popular values.</w:t>
      </w:r>
      <w:r>
        <w:rPr>
          <w:rFonts w:ascii="Arial" w:hAnsi="Arial" w:cs="Arial"/>
        </w:rPr>
        <w:t xml:space="preserve"> Once again, a normalized song frequency was used. A key of 6 or 8 also seems to give reasonable results as compared to songs with low popularity.</w:t>
      </w:r>
    </w:p>
    <w:p w14:paraId="676316A7" w14:textId="0DCD5160" w:rsidR="00ED1A4D" w:rsidRDefault="00ED1A4D" w:rsidP="00ED1A4D">
      <w:pPr>
        <w:rPr>
          <w:rFonts w:ascii="Arial" w:hAnsi="Arial" w:cs="Arial"/>
        </w:rPr>
      </w:pPr>
    </w:p>
    <w:p w14:paraId="1BEDC0DC" w14:textId="77777777" w:rsidR="007712AD" w:rsidRDefault="007712AD" w:rsidP="007712AD">
      <w:r>
        <w:lastRenderedPageBreak/>
        <w:fldChar w:fldCharType="begin"/>
      </w:r>
      <w:r>
        <w:instrText xml:space="preserve"> INCLUDEPICTURE "/var/folders/nv/x0xjg61n2xn_62zc6r2nvhn00000gn/T/com.microsoft.Word/WebArchiveCopyPasteTempFiles/ryMyp0jvraMAAAAASUVORK5CYII=%0A" \* MERGEFORMATINET </w:instrText>
      </w:r>
      <w:r>
        <w:fldChar w:fldCharType="separate"/>
      </w:r>
      <w:r>
        <w:rPr>
          <w:noProof/>
        </w:rPr>
        <w:drawing>
          <wp:inline distT="0" distB="0" distL="0" distR="0" wp14:anchorId="2995CD51" wp14:editId="1EA06865">
            <wp:extent cx="5600700" cy="3847491"/>
            <wp:effectExtent l="0" t="0" r="0" b="635"/>
            <wp:docPr id="14" name="Picture 14" descr="/var/folders/nv/x0xjg61n2xn_62zc6r2nvhn00000gn/T/com.microsoft.Word/WebArchiveCopyPasteTempFiles/ryMyp0jvraMAAAAASUVORK5CYII=%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ar/folders/nv/x0xjg61n2xn_62zc6r2nvhn00000gn/T/com.microsoft.Word/WebArchiveCopyPasteTempFiles/ryMyp0jvraMAAAAASUVORK5CYII=%0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398" cy="3858962"/>
                    </a:xfrm>
                    <a:prstGeom prst="rect">
                      <a:avLst/>
                    </a:prstGeom>
                    <a:noFill/>
                    <a:ln>
                      <a:noFill/>
                    </a:ln>
                  </pic:spPr>
                </pic:pic>
              </a:graphicData>
            </a:graphic>
          </wp:inline>
        </w:drawing>
      </w:r>
      <w:r>
        <w:fldChar w:fldCharType="end"/>
      </w:r>
    </w:p>
    <w:p w14:paraId="79E512AB" w14:textId="7387F513" w:rsidR="00581398" w:rsidRDefault="00581398" w:rsidP="002A0DC5">
      <w:pPr>
        <w:rPr>
          <w:rFonts w:ascii="Arial" w:hAnsi="Arial" w:cs="Arial"/>
        </w:rPr>
      </w:pPr>
    </w:p>
    <w:p w14:paraId="726BA1E6" w14:textId="569179DB" w:rsidR="00A0770D" w:rsidRDefault="007E4FD2" w:rsidP="00ED1A4D">
      <w:pPr>
        <w:ind w:firstLine="720"/>
        <w:rPr>
          <w:rFonts w:ascii="Arial" w:hAnsi="Arial" w:cs="Arial"/>
        </w:rPr>
      </w:pPr>
      <w:r>
        <w:rPr>
          <w:rFonts w:ascii="Arial" w:hAnsi="Arial" w:cs="Arial"/>
        </w:rPr>
        <w:t xml:space="preserve">Popularity was then compared with the </w:t>
      </w:r>
      <w:r w:rsidR="00ED1A4D">
        <w:rPr>
          <w:rFonts w:ascii="Arial" w:hAnsi="Arial" w:cs="Arial"/>
        </w:rPr>
        <w:t>“</w:t>
      </w:r>
      <w:proofErr w:type="spellStart"/>
      <w:r w:rsidRPr="007E4FD2">
        <w:rPr>
          <w:rFonts w:ascii="Arial" w:hAnsi="Arial" w:cs="Arial"/>
        </w:rPr>
        <w:t>Speechiness</w:t>
      </w:r>
      <w:proofErr w:type="spellEnd"/>
      <w:r w:rsidR="00ED1A4D">
        <w:rPr>
          <w:rFonts w:ascii="Arial" w:hAnsi="Arial" w:cs="Arial"/>
        </w:rPr>
        <w:t>”</w:t>
      </w:r>
      <w:r>
        <w:rPr>
          <w:rFonts w:ascii="Arial" w:hAnsi="Arial" w:cs="Arial"/>
        </w:rPr>
        <w:t xml:space="preserve"> of a song through a scatter plot. </w:t>
      </w:r>
      <w:r w:rsidR="001C07BD">
        <w:rPr>
          <w:rFonts w:ascii="Arial" w:hAnsi="Arial" w:cs="Arial"/>
        </w:rPr>
        <w:t xml:space="preserve">Speechiness </w:t>
      </w:r>
      <w:r w:rsidR="00E743E3">
        <w:rPr>
          <w:rFonts w:ascii="Arial" w:hAnsi="Arial" w:cs="Arial"/>
        </w:rPr>
        <w:t>detects spoken words in a song, with values greater than 0.66 meaning the song contains spoken words everywhere, while values less than 0.33 mean the song is mostly music.</w:t>
      </w:r>
    </w:p>
    <w:p w14:paraId="262EF848" w14:textId="77777777" w:rsidR="00A0770D" w:rsidRPr="00A0770D" w:rsidRDefault="00A0770D" w:rsidP="002A0DC5">
      <w:pPr>
        <w:rPr>
          <w:rFonts w:ascii="Arial" w:eastAsiaTheme="minorEastAsia" w:hAnsi="Arial" w:cs="Arial"/>
          <w:kern w:val="24"/>
          <w:lang w:eastAsia="ja-JP"/>
        </w:rPr>
      </w:pPr>
    </w:p>
    <w:p w14:paraId="725AB078" w14:textId="77777777" w:rsidR="00ED1A4D" w:rsidRDefault="00ED1A4D" w:rsidP="008E79A0">
      <w:r>
        <w:rPr>
          <w:noProof/>
        </w:rPr>
        <w:drawing>
          <wp:inline distT="0" distB="0" distL="0" distR="0" wp14:anchorId="6678E95C" wp14:editId="4A4FA7AC">
            <wp:extent cx="4813300" cy="3309657"/>
            <wp:effectExtent l="0" t="0" r="6350" b="5080"/>
            <wp:docPr id="15" name="Picture 15" descr="/var/folders/nv/x0xjg61n2xn_62zc6r2nvhn00000gn/T/com.microsoft.Word/WebArchiveCopyPasteTempFiles/DyBgJClijXu9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ar/folders/nv/x0xjg61n2xn_62zc6r2nvhn00000gn/T/com.microsoft.Word/WebArchiveCopyPasteTempFiles/DyBgJClijXu9AAAAAElFTkSuQmCC%0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9796" cy="3334752"/>
                    </a:xfrm>
                    <a:prstGeom prst="rect">
                      <a:avLst/>
                    </a:prstGeom>
                    <a:noFill/>
                    <a:ln>
                      <a:noFill/>
                    </a:ln>
                  </pic:spPr>
                </pic:pic>
              </a:graphicData>
            </a:graphic>
          </wp:inline>
        </w:drawing>
      </w:r>
    </w:p>
    <w:p w14:paraId="72F7A238" w14:textId="1C30EB59" w:rsidR="008E79A0" w:rsidRDefault="00ED1A4D" w:rsidP="00ED1A4D">
      <w:pPr>
        <w:ind w:firstLine="720"/>
      </w:pPr>
      <w:r>
        <w:rPr>
          <w:rFonts w:ascii="Arial" w:hAnsi="Arial" w:cs="Arial"/>
        </w:rPr>
        <w:lastRenderedPageBreak/>
        <w:t xml:space="preserve">Extremely high </w:t>
      </w:r>
      <w:proofErr w:type="spellStart"/>
      <w:r>
        <w:rPr>
          <w:rFonts w:ascii="Arial" w:hAnsi="Arial" w:cs="Arial"/>
        </w:rPr>
        <w:t>speechiness</w:t>
      </w:r>
      <w:proofErr w:type="spellEnd"/>
      <w:r>
        <w:rPr>
          <w:rFonts w:ascii="Arial" w:hAnsi="Arial" w:cs="Arial"/>
        </w:rPr>
        <w:t xml:space="preserve"> was not seen to be very popular. For the most popular songs, a </w:t>
      </w:r>
      <w:proofErr w:type="spellStart"/>
      <w:r>
        <w:rPr>
          <w:rFonts w:ascii="Arial" w:hAnsi="Arial" w:cs="Arial"/>
        </w:rPr>
        <w:t>speechiness</w:t>
      </w:r>
      <w:proofErr w:type="spellEnd"/>
      <w:r>
        <w:rPr>
          <w:rFonts w:ascii="Arial" w:hAnsi="Arial" w:cs="Arial"/>
        </w:rPr>
        <w:t xml:space="preserve"> around 0.10 appeared to be a good amount.</w:t>
      </w:r>
      <w:r w:rsidR="008E79A0">
        <w:fldChar w:fldCharType="begin"/>
      </w:r>
      <w:r w:rsidR="008E79A0">
        <w:instrText xml:space="preserve"> INCLUDEPICTURE "/var/folders/nv/x0xjg61n2xn_62zc6r2nvhn00000gn/T/com.microsoft.Word/WebArchiveCopyPasteTempFiles/DyBgJClijXu9AAAAAElFTkSuQmCC%0A" \* MERGEFORMATINET </w:instrText>
      </w:r>
      <w:r w:rsidR="008E79A0">
        <w:fldChar w:fldCharType="separate"/>
      </w:r>
      <w:r w:rsidR="008E79A0">
        <w:fldChar w:fldCharType="end"/>
      </w:r>
    </w:p>
    <w:p w14:paraId="211723CD" w14:textId="77777777" w:rsidR="00406B10" w:rsidRDefault="00406B10" w:rsidP="002A0DC5">
      <w:pPr>
        <w:pStyle w:val="NoSpacing"/>
        <w:spacing w:line="240" w:lineRule="auto"/>
        <w:rPr>
          <w:rFonts w:ascii="Arial" w:hAnsi="Arial" w:cs="Arial"/>
        </w:rPr>
      </w:pPr>
    </w:p>
    <w:p w14:paraId="0503CFBB" w14:textId="25FCB23C" w:rsidR="004D6F90" w:rsidRDefault="004D6F90" w:rsidP="00ED1A4D">
      <w:pPr>
        <w:pStyle w:val="NoSpacing"/>
        <w:spacing w:line="240" w:lineRule="auto"/>
        <w:rPr>
          <w:rFonts w:ascii="Arial" w:hAnsi="Arial" w:cs="Arial"/>
        </w:rPr>
      </w:pPr>
      <w:r>
        <w:rPr>
          <w:rFonts w:ascii="Arial" w:hAnsi="Arial" w:cs="Arial"/>
        </w:rPr>
        <w:tab/>
        <w:t xml:space="preserve">Next, tempo and popularity were analyzed through a histogram. </w:t>
      </w:r>
      <w:r w:rsidR="00BA4EBD">
        <w:rPr>
          <w:rFonts w:ascii="Arial" w:hAnsi="Arial" w:cs="Arial"/>
        </w:rPr>
        <w:t xml:space="preserve">Tempo is the speed of a song in beats per minute. </w:t>
      </w:r>
      <w:r>
        <w:rPr>
          <w:rFonts w:ascii="Arial" w:hAnsi="Arial" w:cs="Arial"/>
        </w:rPr>
        <w:t>Songs were categorized to have high popularity if their popularity score was greater than 50, and low popularity if their popularity score was less than or equal to 50.</w:t>
      </w:r>
    </w:p>
    <w:p w14:paraId="6A4E5BF2" w14:textId="77777777" w:rsidR="00ED1A4D" w:rsidRDefault="00ED1A4D" w:rsidP="00ED1A4D">
      <w:pPr>
        <w:pStyle w:val="NoSpacing"/>
        <w:spacing w:line="240" w:lineRule="auto"/>
        <w:rPr>
          <w:rFonts w:ascii="Arial" w:hAnsi="Arial" w:cs="Arial"/>
        </w:rPr>
      </w:pPr>
    </w:p>
    <w:p w14:paraId="7E44FCAA" w14:textId="5B2A3CF0" w:rsidR="00E85108" w:rsidRDefault="00E85108" w:rsidP="00E85108">
      <w:r>
        <w:fldChar w:fldCharType="begin"/>
      </w:r>
      <w:r>
        <w:instrText xml:space="preserve"> INCLUDEPICTURE "/var/folders/nv/x0xjg61n2xn_62zc6r2nvhn00000gn/T/com.microsoft.Word/WebArchiveCopyPasteTempFiles/A9GYbWo1wfqzAAAAAElFTkSuQmCC%0A" \* MERGEFORMATINET </w:instrText>
      </w:r>
      <w:r>
        <w:fldChar w:fldCharType="separate"/>
      </w:r>
      <w:r>
        <w:rPr>
          <w:noProof/>
        </w:rPr>
        <w:drawing>
          <wp:inline distT="0" distB="0" distL="0" distR="0" wp14:anchorId="670EBFE7" wp14:editId="3BE4F1B0">
            <wp:extent cx="5943600" cy="4050030"/>
            <wp:effectExtent l="0" t="0" r="0" b="1270"/>
            <wp:docPr id="16" name="Picture 16" descr="/var/folders/nv/x0xjg61n2xn_62zc6r2nvhn00000gn/T/com.microsoft.Word/WebArchiveCopyPasteTempFiles/A9GYbWo1wfqz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ar/folders/nv/x0xjg61n2xn_62zc6r2nvhn00000gn/T/com.microsoft.Word/WebArchiveCopyPasteTempFiles/A9GYbWo1wfqzAAAAAElFTkSuQmCC%0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50030"/>
                    </a:xfrm>
                    <a:prstGeom prst="rect">
                      <a:avLst/>
                    </a:prstGeom>
                    <a:noFill/>
                    <a:ln>
                      <a:noFill/>
                    </a:ln>
                  </pic:spPr>
                </pic:pic>
              </a:graphicData>
            </a:graphic>
          </wp:inline>
        </w:drawing>
      </w:r>
      <w:r>
        <w:fldChar w:fldCharType="end"/>
      </w:r>
    </w:p>
    <w:p w14:paraId="7E709DD9" w14:textId="77777777" w:rsidR="00ED1A4D" w:rsidRDefault="00ED1A4D" w:rsidP="00E85108"/>
    <w:p w14:paraId="379E0DC1" w14:textId="77777777" w:rsidR="00C60616" w:rsidRDefault="00C60616" w:rsidP="00C60616"/>
    <w:p w14:paraId="458272AA" w14:textId="77777777" w:rsidR="004D6F90" w:rsidRDefault="009A401B" w:rsidP="008444A5">
      <w:pPr>
        <w:pStyle w:val="NoSpacing"/>
        <w:spacing w:line="240" w:lineRule="auto"/>
        <w:ind w:firstLine="720"/>
        <w:rPr>
          <w:rFonts w:ascii="Arial" w:hAnsi="Arial" w:cs="Arial"/>
        </w:rPr>
      </w:pPr>
      <w:r>
        <w:rPr>
          <w:rFonts w:ascii="Arial" w:hAnsi="Arial" w:cs="Arial"/>
        </w:rPr>
        <w:t>From the histogram, a clear correlation can be deduced, that a tempo range of around 70-160</w:t>
      </w:r>
      <w:r w:rsidR="00C623FF">
        <w:rPr>
          <w:rFonts w:ascii="Arial" w:hAnsi="Arial" w:cs="Arial"/>
        </w:rPr>
        <w:t xml:space="preserve"> results in more popularity.</w:t>
      </w:r>
    </w:p>
    <w:p w14:paraId="3875BD86" w14:textId="77777777" w:rsidR="008444A5" w:rsidRDefault="008444A5" w:rsidP="002A0DC5">
      <w:pPr>
        <w:pStyle w:val="NoSpacing"/>
        <w:spacing w:line="240" w:lineRule="auto"/>
        <w:rPr>
          <w:rFonts w:ascii="Arial" w:hAnsi="Arial" w:cs="Arial"/>
        </w:rPr>
      </w:pPr>
    </w:p>
    <w:p w14:paraId="17F48863" w14:textId="2D01FD5D" w:rsidR="008444A5" w:rsidRDefault="008444A5" w:rsidP="002A0DC5">
      <w:pPr>
        <w:pStyle w:val="NoSpacing"/>
        <w:spacing w:line="240" w:lineRule="auto"/>
        <w:rPr>
          <w:rFonts w:ascii="Arial" w:hAnsi="Arial" w:cs="Arial"/>
        </w:rPr>
      </w:pPr>
      <w:r>
        <w:rPr>
          <w:rFonts w:ascii="Arial" w:hAnsi="Arial" w:cs="Arial"/>
        </w:rPr>
        <w:tab/>
        <w:t>Modality was then compared to popularity</w:t>
      </w:r>
      <w:r w:rsidR="00694672">
        <w:rPr>
          <w:rFonts w:ascii="Arial" w:hAnsi="Arial" w:cs="Arial"/>
        </w:rPr>
        <w:t xml:space="preserve"> using a histogram.</w:t>
      </w:r>
      <w:r w:rsidR="00762AAD">
        <w:rPr>
          <w:rFonts w:ascii="Arial" w:hAnsi="Arial" w:cs="Arial"/>
        </w:rPr>
        <w:t xml:space="preserve"> The mode of a song can be major or minor, from which the melody of </w:t>
      </w:r>
      <w:r w:rsidR="00F10BD0">
        <w:rPr>
          <w:rFonts w:ascii="Arial" w:hAnsi="Arial" w:cs="Arial"/>
        </w:rPr>
        <w:t>the</w:t>
      </w:r>
      <w:r w:rsidR="00762AAD">
        <w:rPr>
          <w:rFonts w:ascii="Arial" w:hAnsi="Arial" w:cs="Arial"/>
        </w:rPr>
        <w:t xml:space="preserve"> song is derived.</w:t>
      </w:r>
    </w:p>
    <w:p w14:paraId="368F26CE" w14:textId="77777777" w:rsidR="00ED1A4D" w:rsidRDefault="00ED1A4D" w:rsidP="002A0DC5">
      <w:pPr>
        <w:pStyle w:val="NoSpacing"/>
        <w:spacing w:line="240" w:lineRule="auto"/>
        <w:rPr>
          <w:rFonts w:ascii="Arial" w:hAnsi="Arial" w:cs="Arial"/>
        </w:rPr>
      </w:pPr>
      <w:r>
        <w:rPr>
          <w:rFonts w:ascii="Arial" w:hAnsi="Arial" w:cs="Arial"/>
        </w:rPr>
        <w:tab/>
      </w:r>
    </w:p>
    <w:p w14:paraId="4061A8A9" w14:textId="3E4D4CFC" w:rsidR="00ED1A4D" w:rsidRDefault="00ED1A4D" w:rsidP="00ED1A4D">
      <w:pPr>
        <w:pStyle w:val="NoSpacing"/>
        <w:spacing w:line="240" w:lineRule="auto"/>
        <w:ind w:firstLine="720"/>
        <w:rPr>
          <w:rFonts w:ascii="Arial" w:hAnsi="Arial" w:cs="Arial"/>
        </w:rPr>
      </w:pPr>
      <w:r>
        <w:rPr>
          <w:rFonts w:ascii="Arial" w:hAnsi="Arial" w:cs="Arial"/>
        </w:rPr>
        <w:t>There was not a clear correlation able to be observed from the graph, but the most popular songs were minor.</w:t>
      </w:r>
      <w:r>
        <w:rPr>
          <w:rFonts w:ascii="Arial" w:hAnsi="Arial" w:cs="Arial"/>
        </w:rPr>
        <w:t xml:space="preserve"> (See figure below)</w:t>
      </w:r>
    </w:p>
    <w:p w14:paraId="1B20F51D" w14:textId="77777777" w:rsidR="00694672" w:rsidRDefault="00E85108" w:rsidP="00694672">
      <w:r>
        <w:rPr>
          <w:noProof/>
        </w:rPr>
        <w:lastRenderedPageBreak/>
        <w:drawing>
          <wp:inline distT="0" distB="0" distL="0" distR="0" wp14:anchorId="5918AE93" wp14:editId="22EE1BBD">
            <wp:extent cx="5943600" cy="40506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eqvpo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inline>
        </w:drawing>
      </w:r>
    </w:p>
    <w:p w14:paraId="5A682762" w14:textId="2E1D16D7" w:rsidR="00694672" w:rsidRDefault="00694672" w:rsidP="002A0DC5">
      <w:pPr>
        <w:pStyle w:val="NoSpacing"/>
        <w:spacing w:line="240" w:lineRule="auto"/>
        <w:rPr>
          <w:rFonts w:ascii="Arial" w:hAnsi="Arial" w:cs="Arial"/>
        </w:rPr>
      </w:pPr>
      <w:r>
        <w:rPr>
          <w:rFonts w:ascii="Arial" w:hAnsi="Arial" w:cs="Arial"/>
        </w:rPr>
        <w:tab/>
      </w:r>
    </w:p>
    <w:p w14:paraId="68BBD03D" w14:textId="77777777" w:rsidR="00341517" w:rsidRDefault="00341517" w:rsidP="002A0DC5">
      <w:pPr>
        <w:pStyle w:val="NoSpacing"/>
        <w:spacing w:line="240" w:lineRule="auto"/>
        <w:rPr>
          <w:rFonts w:ascii="Arial" w:hAnsi="Arial" w:cs="Arial"/>
        </w:rPr>
      </w:pPr>
    </w:p>
    <w:p w14:paraId="083094BF" w14:textId="15BC840B" w:rsidR="00341517" w:rsidRDefault="00341517" w:rsidP="002A0DC5">
      <w:pPr>
        <w:pStyle w:val="NoSpacing"/>
        <w:spacing w:line="240" w:lineRule="auto"/>
        <w:rPr>
          <w:rFonts w:ascii="Arial" w:hAnsi="Arial" w:cs="Arial"/>
        </w:rPr>
      </w:pPr>
      <w:r>
        <w:rPr>
          <w:rFonts w:ascii="Arial" w:hAnsi="Arial" w:cs="Arial"/>
        </w:rPr>
        <w:tab/>
        <w:t>Next, a scatter plot was made to determine any possible trends between valence and popularity.</w:t>
      </w:r>
      <w:r w:rsidR="00F10BD0">
        <w:rPr>
          <w:rFonts w:ascii="Arial" w:hAnsi="Arial" w:cs="Arial"/>
        </w:rPr>
        <w:t xml:space="preserve"> Valence is the measure of positivity in the song, with higher values meaning the song is </w:t>
      </w:r>
      <w:r w:rsidR="008014AF">
        <w:rPr>
          <w:rFonts w:ascii="Arial" w:hAnsi="Arial" w:cs="Arial"/>
        </w:rPr>
        <w:t>happier</w:t>
      </w:r>
      <w:r w:rsidR="00F10BD0">
        <w:rPr>
          <w:rFonts w:ascii="Arial" w:hAnsi="Arial" w:cs="Arial"/>
        </w:rPr>
        <w:t xml:space="preserve">, while lower values indicate the song is </w:t>
      </w:r>
      <w:r w:rsidR="00B024EE">
        <w:rPr>
          <w:rFonts w:ascii="Arial" w:hAnsi="Arial" w:cs="Arial"/>
        </w:rPr>
        <w:t>sadder</w:t>
      </w:r>
      <w:r w:rsidR="00F10BD0">
        <w:rPr>
          <w:rFonts w:ascii="Arial" w:hAnsi="Arial" w:cs="Arial"/>
        </w:rPr>
        <w:t>.</w:t>
      </w:r>
      <w:r w:rsidR="00F22C04">
        <w:rPr>
          <w:rFonts w:ascii="Arial" w:hAnsi="Arial" w:cs="Arial"/>
        </w:rPr>
        <w:t xml:space="preserve"> </w:t>
      </w:r>
    </w:p>
    <w:p w14:paraId="7C225483" w14:textId="77777777" w:rsidR="00ED1A4D" w:rsidRDefault="00ED1A4D" w:rsidP="002A0DC5">
      <w:pPr>
        <w:pStyle w:val="NoSpacing"/>
        <w:spacing w:line="240" w:lineRule="auto"/>
        <w:rPr>
          <w:rFonts w:ascii="Arial" w:hAnsi="Arial" w:cs="Arial"/>
        </w:rPr>
      </w:pPr>
    </w:p>
    <w:p w14:paraId="4AC71C08" w14:textId="77777777" w:rsidR="00341517" w:rsidRDefault="00041000" w:rsidP="00341517">
      <w:r>
        <w:lastRenderedPageBreak/>
        <w:fldChar w:fldCharType="begin"/>
      </w:r>
      <w:r>
        <w:instrText xml:space="preserve"> INCLUDEPICTURE "/var/folders/nv/x0xjg61n2xn_62zc6r2nvhn00000gn/T/com.microsoft.Word/WebArchiveCopyPasteTempFiles/D6Dpw65+ytTyAAAAAElFTkSuQmCC%0A" \* MERGEFORMATINET </w:instrText>
      </w:r>
      <w:r>
        <w:fldChar w:fldCharType="separate"/>
      </w:r>
      <w:r>
        <w:rPr>
          <w:noProof/>
        </w:rPr>
        <w:drawing>
          <wp:inline distT="0" distB="0" distL="0" distR="0" wp14:anchorId="23AAEF70" wp14:editId="44364499">
            <wp:extent cx="5892800" cy="4050671"/>
            <wp:effectExtent l="0" t="0" r="0" b="6985"/>
            <wp:docPr id="18" name="Picture 18" descr="/var/folders/nv/x0xjg61n2xn_62zc6r2nvhn00000gn/T/com.microsoft.Word/WebArchiveCopyPasteTempFiles/D6Dpw65+ytTy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ar/folders/nv/x0xjg61n2xn_62zc6r2nvhn00000gn/T/com.microsoft.Word/WebArchiveCopyPasteTempFiles/D6Dpw65+ytTyAAAAAElFTkSuQmCC%0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3915" cy="4072059"/>
                    </a:xfrm>
                    <a:prstGeom prst="rect">
                      <a:avLst/>
                    </a:prstGeom>
                    <a:noFill/>
                    <a:ln>
                      <a:noFill/>
                    </a:ln>
                  </pic:spPr>
                </pic:pic>
              </a:graphicData>
            </a:graphic>
          </wp:inline>
        </w:drawing>
      </w:r>
      <w:r>
        <w:fldChar w:fldCharType="end"/>
      </w:r>
    </w:p>
    <w:p w14:paraId="538B4508" w14:textId="77777777" w:rsidR="00041000" w:rsidRDefault="00041000" w:rsidP="00341517"/>
    <w:p w14:paraId="20E433DA" w14:textId="77777777" w:rsidR="00341517" w:rsidRDefault="00F22C04" w:rsidP="002A0DC5">
      <w:pPr>
        <w:pStyle w:val="NoSpacing"/>
        <w:spacing w:line="240" w:lineRule="auto"/>
        <w:rPr>
          <w:rFonts w:ascii="Arial" w:hAnsi="Arial" w:cs="Arial"/>
        </w:rPr>
      </w:pPr>
      <w:r>
        <w:rPr>
          <w:rFonts w:ascii="Arial" w:hAnsi="Arial" w:cs="Arial"/>
        </w:rPr>
        <w:tab/>
        <w:t>Based on the graph, all types of songs are popular, whether they are happy or sad.</w:t>
      </w:r>
    </w:p>
    <w:p w14:paraId="6DA5F3E8" w14:textId="77777777" w:rsidR="00746508" w:rsidRDefault="00746508" w:rsidP="002A0DC5">
      <w:pPr>
        <w:pStyle w:val="NoSpacing"/>
        <w:spacing w:line="240" w:lineRule="auto"/>
        <w:rPr>
          <w:rFonts w:ascii="Arial" w:hAnsi="Arial" w:cs="Arial"/>
        </w:rPr>
      </w:pPr>
    </w:p>
    <w:p w14:paraId="128AF096" w14:textId="54597B6D" w:rsidR="00746508" w:rsidRDefault="00746508" w:rsidP="002A0DC5">
      <w:pPr>
        <w:pStyle w:val="NoSpacing"/>
        <w:spacing w:line="240" w:lineRule="auto"/>
        <w:rPr>
          <w:rFonts w:ascii="Arial" w:hAnsi="Arial" w:cs="Arial"/>
        </w:rPr>
      </w:pPr>
      <w:r>
        <w:rPr>
          <w:rFonts w:ascii="Arial" w:hAnsi="Arial" w:cs="Arial"/>
        </w:rPr>
        <w:tab/>
        <w:t>Lastly, a scatter graph was created to compare loudness with popularity. Loudness is the overall loudness of the song in decibels.</w:t>
      </w:r>
      <w:r w:rsidR="00ED1A4D">
        <w:rPr>
          <w:rFonts w:ascii="Arial" w:hAnsi="Arial" w:cs="Arial"/>
        </w:rPr>
        <w:t xml:space="preserve"> Loudness also relates to energy, so we are also trying to analyze whether people prefer high energy songs or low energy songs.</w:t>
      </w:r>
    </w:p>
    <w:p w14:paraId="773C7425" w14:textId="77777777" w:rsidR="00F23173" w:rsidRDefault="00F23173" w:rsidP="00F23173">
      <w:r>
        <w:lastRenderedPageBreak/>
        <w:fldChar w:fldCharType="begin"/>
      </w:r>
      <w:r>
        <w:instrText xml:space="preserve"> INCLUDEPICTURE "/var/folders/nv/x0xjg61n2xn_62zc6r2nvhn00000gn/T/com.microsoft.Word/WebArchiveCopyPasteTempFiles/HzDfi6Va6jNyAAAAAElFTkSuQmCC%0A" \* MERGEFORMATINET </w:instrText>
      </w:r>
      <w:r>
        <w:fldChar w:fldCharType="separate"/>
      </w:r>
      <w:r>
        <w:rPr>
          <w:noProof/>
        </w:rPr>
        <w:drawing>
          <wp:inline distT="0" distB="0" distL="0" distR="0" wp14:anchorId="5CF8EBFA" wp14:editId="5481B474">
            <wp:extent cx="5943600" cy="4085590"/>
            <wp:effectExtent l="0" t="0" r="0" b="3810"/>
            <wp:docPr id="19" name="Picture 19" descr="/var/folders/nv/x0xjg61n2xn_62zc6r2nvhn00000gn/T/com.microsoft.Word/WebArchiveCopyPasteTempFiles/HzDfi6Va6jNy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ar/folders/nv/x0xjg61n2xn_62zc6r2nvhn00000gn/T/com.microsoft.Word/WebArchiveCopyPasteTempFiles/HzDfi6Va6jNyAAAAAElFTkSuQmCC%0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85590"/>
                    </a:xfrm>
                    <a:prstGeom prst="rect">
                      <a:avLst/>
                    </a:prstGeom>
                    <a:noFill/>
                    <a:ln>
                      <a:noFill/>
                    </a:ln>
                  </pic:spPr>
                </pic:pic>
              </a:graphicData>
            </a:graphic>
          </wp:inline>
        </w:drawing>
      </w:r>
      <w:r>
        <w:fldChar w:fldCharType="end"/>
      </w:r>
    </w:p>
    <w:p w14:paraId="65409E7C" w14:textId="77777777" w:rsidR="00D97DF8" w:rsidRDefault="00D97DF8" w:rsidP="00D97DF8"/>
    <w:p w14:paraId="7B0CDC60" w14:textId="09F566F6" w:rsidR="00D97DF8" w:rsidRDefault="00D97DF8" w:rsidP="002A0DC5">
      <w:pPr>
        <w:pStyle w:val="NoSpacing"/>
        <w:spacing w:line="240" w:lineRule="auto"/>
        <w:rPr>
          <w:rFonts w:ascii="Arial" w:hAnsi="Arial" w:cs="Arial"/>
        </w:rPr>
      </w:pPr>
      <w:r>
        <w:rPr>
          <w:rFonts w:ascii="Arial" w:hAnsi="Arial" w:cs="Arial"/>
        </w:rPr>
        <w:tab/>
        <w:t>There is a clear correlation that the louder the song, the more popular it is.</w:t>
      </w:r>
    </w:p>
    <w:p w14:paraId="267B92EE" w14:textId="77777777" w:rsidR="00ED1A4D" w:rsidRDefault="00ED1A4D" w:rsidP="002A0DC5">
      <w:pPr>
        <w:pStyle w:val="NoSpacing"/>
        <w:spacing w:line="240" w:lineRule="auto"/>
        <w:rPr>
          <w:rFonts w:ascii="Arial" w:hAnsi="Arial" w:cs="Arial"/>
        </w:rPr>
      </w:pPr>
    </w:p>
    <w:p w14:paraId="376F4D34" w14:textId="77777777" w:rsidR="00886284" w:rsidRDefault="00886284" w:rsidP="002A0DC5">
      <w:pPr>
        <w:pStyle w:val="NoSpacing"/>
        <w:spacing w:line="240" w:lineRule="auto"/>
        <w:rPr>
          <w:rFonts w:ascii="Arial" w:hAnsi="Arial" w:cs="Arial"/>
        </w:rPr>
      </w:pPr>
    </w:p>
    <w:p w14:paraId="29305A63" w14:textId="602BFFA3" w:rsidR="00ED1A4D" w:rsidRDefault="00886284" w:rsidP="001424D0">
      <w:pPr>
        <w:pStyle w:val="NoSpacing"/>
        <w:spacing w:line="240" w:lineRule="auto"/>
        <w:ind w:firstLine="720"/>
        <w:rPr>
          <w:rFonts w:ascii="Arial" w:hAnsi="Arial" w:cs="Arial"/>
        </w:rPr>
      </w:pPr>
      <w:r>
        <w:rPr>
          <w:rFonts w:ascii="Arial" w:hAnsi="Arial" w:cs="Arial"/>
        </w:rPr>
        <w:t>A correlation matrix was then created to analyze the relationships between all the features of songs.</w:t>
      </w:r>
      <w:r w:rsidR="001424D0">
        <w:rPr>
          <w:rFonts w:ascii="Arial" w:hAnsi="Arial" w:cs="Arial"/>
        </w:rPr>
        <w:t xml:space="preserve"> </w:t>
      </w:r>
      <w:r w:rsidR="00ED1A4D">
        <w:rPr>
          <w:rFonts w:ascii="Arial" w:hAnsi="Arial" w:cs="Arial"/>
        </w:rPr>
        <w:t>From the figure below,</w:t>
      </w:r>
    </w:p>
    <w:p w14:paraId="498EE509" w14:textId="77777777" w:rsidR="00ED1A4D" w:rsidRDefault="00ED1A4D" w:rsidP="0070756E">
      <w:pPr>
        <w:pStyle w:val="NoSpacing"/>
        <w:spacing w:line="240" w:lineRule="auto"/>
        <w:ind w:firstLine="720"/>
        <w:rPr>
          <w:rFonts w:ascii="Arial" w:hAnsi="Arial" w:cs="Arial"/>
        </w:rPr>
      </w:pPr>
    </w:p>
    <w:p w14:paraId="36F55E33" w14:textId="7B7E95FC" w:rsidR="00ED1A4D" w:rsidRDefault="00ED1A4D" w:rsidP="00ED1A4D">
      <w:pPr>
        <w:pStyle w:val="NoSpacing"/>
        <w:spacing w:line="240" w:lineRule="auto"/>
        <w:ind w:firstLine="720"/>
        <w:rPr>
          <w:rFonts w:ascii="Arial" w:hAnsi="Arial" w:cs="Arial"/>
          <w:b/>
        </w:rPr>
      </w:pPr>
      <w:r w:rsidRPr="0097664A">
        <w:rPr>
          <w:rFonts w:ascii="Arial" w:hAnsi="Arial" w:cs="Arial"/>
          <w:b/>
        </w:rPr>
        <w:t>Most prominent correlations</w:t>
      </w:r>
    </w:p>
    <w:p w14:paraId="424CE559" w14:textId="77777777" w:rsidR="005273CF" w:rsidRDefault="005273CF" w:rsidP="00ED1A4D">
      <w:pPr>
        <w:pStyle w:val="NoSpacing"/>
        <w:spacing w:line="240" w:lineRule="auto"/>
        <w:ind w:firstLine="720"/>
        <w:rPr>
          <w:rFonts w:ascii="Arial" w:hAnsi="Arial" w:cs="Arial"/>
        </w:rPr>
      </w:pPr>
    </w:p>
    <w:p w14:paraId="7E2BA1BE" w14:textId="1B076A77" w:rsidR="00ED1A4D" w:rsidRPr="005273CF" w:rsidRDefault="00ED1A4D" w:rsidP="00ED1A4D">
      <w:pPr>
        <w:pStyle w:val="NoSpacing"/>
        <w:spacing w:line="240" w:lineRule="auto"/>
        <w:ind w:firstLine="720"/>
        <w:rPr>
          <w:rFonts w:ascii="Arial" w:hAnsi="Arial" w:cs="Arial"/>
        </w:rPr>
      </w:pPr>
      <w:r w:rsidRPr="005273CF">
        <w:rPr>
          <w:rFonts w:ascii="Arial" w:hAnsi="Arial" w:cs="Arial"/>
        </w:rPr>
        <w:t>Positive:</w:t>
      </w:r>
    </w:p>
    <w:p w14:paraId="068C16A0" w14:textId="77777777" w:rsidR="005273CF" w:rsidRPr="0097664A" w:rsidRDefault="005273CF" w:rsidP="00ED1A4D">
      <w:pPr>
        <w:pStyle w:val="NoSpacing"/>
        <w:spacing w:line="240" w:lineRule="auto"/>
        <w:ind w:firstLine="720"/>
        <w:rPr>
          <w:rFonts w:ascii="Arial" w:hAnsi="Arial" w:cs="Arial"/>
          <w:b/>
        </w:rPr>
      </w:pPr>
    </w:p>
    <w:p w14:paraId="6AE8E058" w14:textId="77777777" w:rsidR="00ED1A4D" w:rsidRPr="0097664A" w:rsidRDefault="00ED1A4D" w:rsidP="005273CF">
      <w:pPr>
        <w:pStyle w:val="NoSpacing"/>
        <w:spacing w:line="240" w:lineRule="auto"/>
        <w:ind w:firstLine="720"/>
        <w:rPr>
          <w:rFonts w:ascii="Arial" w:hAnsi="Arial" w:cs="Arial"/>
        </w:rPr>
      </w:pPr>
      <w:r w:rsidRPr="0097664A">
        <w:rPr>
          <w:rFonts w:ascii="Arial" w:hAnsi="Arial" w:cs="Arial"/>
        </w:rPr>
        <w:t>Loudness and Energy</w:t>
      </w:r>
    </w:p>
    <w:p w14:paraId="02F38696" w14:textId="77777777" w:rsidR="00ED1A4D" w:rsidRPr="0097664A" w:rsidRDefault="00ED1A4D" w:rsidP="005273CF">
      <w:pPr>
        <w:pStyle w:val="NoSpacing"/>
        <w:spacing w:line="240" w:lineRule="auto"/>
        <w:ind w:firstLine="720"/>
        <w:rPr>
          <w:rFonts w:ascii="Arial" w:hAnsi="Arial" w:cs="Arial"/>
        </w:rPr>
      </w:pPr>
      <w:r w:rsidRPr="0097664A">
        <w:rPr>
          <w:rFonts w:ascii="Arial" w:hAnsi="Arial" w:cs="Arial"/>
        </w:rPr>
        <w:t xml:space="preserve">Danceability and </w:t>
      </w:r>
      <w:r>
        <w:rPr>
          <w:rFonts w:ascii="Arial" w:hAnsi="Arial" w:cs="Arial"/>
        </w:rPr>
        <w:t>L</w:t>
      </w:r>
      <w:r w:rsidRPr="0097664A">
        <w:rPr>
          <w:rFonts w:ascii="Arial" w:hAnsi="Arial" w:cs="Arial"/>
        </w:rPr>
        <w:t>oudness</w:t>
      </w:r>
    </w:p>
    <w:p w14:paraId="537ECA49" w14:textId="474C9EDD" w:rsidR="00ED1A4D" w:rsidRDefault="00ED1A4D" w:rsidP="005273CF">
      <w:pPr>
        <w:pStyle w:val="NoSpacing"/>
        <w:spacing w:line="240" w:lineRule="auto"/>
        <w:ind w:firstLine="720"/>
        <w:rPr>
          <w:rFonts w:ascii="Arial" w:hAnsi="Arial" w:cs="Arial"/>
        </w:rPr>
      </w:pPr>
      <w:r w:rsidRPr="0097664A">
        <w:rPr>
          <w:rFonts w:ascii="Arial" w:hAnsi="Arial" w:cs="Arial"/>
        </w:rPr>
        <w:t xml:space="preserve">Danceability and </w:t>
      </w:r>
      <w:r>
        <w:rPr>
          <w:rFonts w:ascii="Arial" w:hAnsi="Arial" w:cs="Arial"/>
        </w:rPr>
        <w:t>V</w:t>
      </w:r>
      <w:r w:rsidRPr="0097664A">
        <w:rPr>
          <w:rFonts w:ascii="Arial" w:hAnsi="Arial" w:cs="Arial"/>
        </w:rPr>
        <w:t>alence</w:t>
      </w:r>
    </w:p>
    <w:p w14:paraId="61775A9A" w14:textId="77777777" w:rsidR="005273CF" w:rsidRPr="0097664A" w:rsidRDefault="005273CF" w:rsidP="00ED1A4D">
      <w:pPr>
        <w:pStyle w:val="NoSpacing"/>
        <w:spacing w:line="240" w:lineRule="auto"/>
        <w:ind w:left="720" w:firstLine="720"/>
        <w:rPr>
          <w:rFonts w:ascii="Arial" w:hAnsi="Arial" w:cs="Arial"/>
        </w:rPr>
      </w:pPr>
    </w:p>
    <w:p w14:paraId="4223294A" w14:textId="3ADBA960" w:rsidR="00ED1A4D" w:rsidRPr="005273CF" w:rsidRDefault="00ED1A4D" w:rsidP="00ED1A4D">
      <w:pPr>
        <w:pStyle w:val="NoSpacing"/>
        <w:spacing w:line="240" w:lineRule="auto"/>
        <w:ind w:firstLine="720"/>
        <w:rPr>
          <w:rFonts w:ascii="Arial" w:hAnsi="Arial" w:cs="Arial"/>
        </w:rPr>
      </w:pPr>
      <w:r w:rsidRPr="005273CF">
        <w:rPr>
          <w:rFonts w:ascii="Arial" w:hAnsi="Arial" w:cs="Arial"/>
        </w:rPr>
        <w:t>Negative:</w:t>
      </w:r>
    </w:p>
    <w:p w14:paraId="17FDA324" w14:textId="77777777" w:rsidR="005273CF" w:rsidRPr="0097664A" w:rsidRDefault="005273CF" w:rsidP="00ED1A4D">
      <w:pPr>
        <w:pStyle w:val="NoSpacing"/>
        <w:spacing w:line="240" w:lineRule="auto"/>
        <w:ind w:firstLine="720"/>
        <w:rPr>
          <w:rFonts w:ascii="Arial" w:hAnsi="Arial" w:cs="Arial"/>
          <w:b/>
        </w:rPr>
      </w:pPr>
    </w:p>
    <w:p w14:paraId="59F3D366" w14:textId="77777777" w:rsidR="00ED1A4D" w:rsidRPr="0097664A" w:rsidRDefault="00ED1A4D" w:rsidP="005273CF">
      <w:pPr>
        <w:pStyle w:val="NoSpacing"/>
        <w:spacing w:line="240" w:lineRule="auto"/>
        <w:ind w:firstLine="720"/>
        <w:rPr>
          <w:rFonts w:ascii="Arial" w:hAnsi="Arial" w:cs="Arial"/>
        </w:rPr>
      </w:pPr>
      <w:proofErr w:type="spellStart"/>
      <w:r w:rsidRPr="0097664A">
        <w:rPr>
          <w:rFonts w:ascii="Arial" w:hAnsi="Arial" w:cs="Arial"/>
        </w:rPr>
        <w:t>Acousticness</w:t>
      </w:r>
      <w:proofErr w:type="spellEnd"/>
      <w:r w:rsidRPr="0097664A">
        <w:rPr>
          <w:rFonts w:ascii="Arial" w:hAnsi="Arial" w:cs="Arial"/>
        </w:rPr>
        <w:t xml:space="preserve"> and </w:t>
      </w:r>
      <w:r>
        <w:rPr>
          <w:rFonts w:ascii="Arial" w:hAnsi="Arial" w:cs="Arial"/>
        </w:rPr>
        <w:t>L</w:t>
      </w:r>
      <w:r w:rsidRPr="0097664A">
        <w:rPr>
          <w:rFonts w:ascii="Arial" w:hAnsi="Arial" w:cs="Arial"/>
        </w:rPr>
        <w:t>oudness</w:t>
      </w:r>
    </w:p>
    <w:p w14:paraId="7A01CFE2" w14:textId="77777777" w:rsidR="00ED1A4D" w:rsidRPr="0097664A" w:rsidRDefault="00ED1A4D" w:rsidP="005273CF">
      <w:pPr>
        <w:pStyle w:val="NoSpacing"/>
        <w:spacing w:line="240" w:lineRule="auto"/>
        <w:ind w:firstLine="720"/>
        <w:rPr>
          <w:rFonts w:ascii="Arial" w:hAnsi="Arial" w:cs="Arial"/>
        </w:rPr>
      </w:pPr>
      <w:proofErr w:type="spellStart"/>
      <w:r w:rsidRPr="0097664A">
        <w:rPr>
          <w:rFonts w:ascii="Arial" w:hAnsi="Arial" w:cs="Arial"/>
        </w:rPr>
        <w:t>Acousticness</w:t>
      </w:r>
      <w:proofErr w:type="spellEnd"/>
      <w:r w:rsidRPr="0097664A">
        <w:rPr>
          <w:rFonts w:ascii="Arial" w:hAnsi="Arial" w:cs="Arial"/>
        </w:rPr>
        <w:t xml:space="preserve"> and </w:t>
      </w:r>
      <w:r>
        <w:rPr>
          <w:rFonts w:ascii="Arial" w:hAnsi="Arial" w:cs="Arial"/>
        </w:rPr>
        <w:t>E</w:t>
      </w:r>
      <w:r w:rsidRPr="0097664A">
        <w:rPr>
          <w:rFonts w:ascii="Arial" w:hAnsi="Arial" w:cs="Arial"/>
        </w:rPr>
        <w:t>nergy</w:t>
      </w:r>
    </w:p>
    <w:p w14:paraId="32911D85" w14:textId="77777777" w:rsidR="00ED1A4D" w:rsidRPr="0097664A" w:rsidRDefault="00ED1A4D" w:rsidP="005273CF">
      <w:pPr>
        <w:pStyle w:val="NoSpacing"/>
        <w:spacing w:line="240" w:lineRule="auto"/>
        <w:ind w:firstLine="720"/>
        <w:rPr>
          <w:rFonts w:ascii="Arial" w:hAnsi="Arial" w:cs="Arial"/>
        </w:rPr>
      </w:pPr>
      <w:r w:rsidRPr="0097664A">
        <w:rPr>
          <w:rFonts w:ascii="Arial" w:hAnsi="Arial" w:cs="Arial"/>
        </w:rPr>
        <w:t xml:space="preserve">Loudness and </w:t>
      </w:r>
      <w:proofErr w:type="spellStart"/>
      <w:r>
        <w:rPr>
          <w:rFonts w:ascii="Arial" w:hAnsi="Arial" w:cs="Arial"/>
        </w:rPr>
        <w:t>I</w:t>
      </w:r>
      <w:r w:rsidRPr="0097664A">
        <w:rPr>
          <w:rFonts w:ascii="Arial" w:hAnsi="Arial" w:cs="Arial"/>
        </w:rPr>
        <w:t>nstrumentalness</w:t>
      </w:r>
      <w:proofErr w:type="spellEnd"/>
    </w:p>
    <w:p w14:paraId="42C5BD20" w14:textId="77777777" w:rsidR="00ED1A4D" w:rsidRDefault="00ED1A4D" w:rsidP="0070756E">
      <w:pPr>
        <w:pStyle w:val="NoSpacing"/>
        <w:spacing w:line="240" w:lineRule="auto"/>
        <w:ind w:firstLine="720"/>
        <w:rPr>
          <w:rFonts w:ascii="Arial" w:hAnsi="Arial" w:cs="Arial"/>
        </w:rPr>
      </w:pPr>
    </w:p>
    <w:p w14:paraId="74EE9DD6" w14:textId="786858B1" w:rsidR="0097664A" w:rsidRDefault="0097664A" w:rsidP="00ED1A4D">
      <w:pPr>
        <w:pStyle w:val="NoSpacing"/>
        <w:spacing w:line="240" w:lineRule="auto"/>
      </w:pPr>
      <w:r>
        <w:rPr>
          <w:rFonts w:ascii="Arial" w:hAnsi="Arial" w:cs="Arial"/>
          <w:noProof/>
        </w:rPr>
        <w:lastRenderedPageBreak/>
        <w:drawing>
          <wp:inline distT="0" distB="0" distL="0" distR="0" wp14:anchorId="0EF4AFCB" wp14:editId="3F82048D">
            <wp:extent cx="5931369" cy="615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lationmatrix.png"/>
                    <pic:cNvPicPr/>
                  </pic:nvPicPr>
                  <pic:blipFill>
                    <a:blip r:embed="rId17">
                      <a:extLst>
                        <a:ext uri="{28A0092B-C50C-407E-A947-70E740481C1C}">
                          <a14:useLocalDpi xmlns:a14="http://schemas.microsoft.com/office/drawing/2010/main" val="0"/>
                        </a:ext>
                      </a:extLst>
                    </a:blip>
                    <a:stretch>
                      <a:fillRect/>
                    </a:stretch>
                  </pic:blipFill>
                  <pic:spPr>
                    <a:xfrm>
                      <a:off x="0" y="0"/>
                      <a:ext cx="5936185" cy="6164502"/>
                    </a:xfrm>
                    <a:prstGeom prst="rect">
                      <a:avLst/>
                    </a:prstGeom>
                  </pic:spPr>
                </pic:pic>
              </a:graphicData>
            </a:graphic>
          </wp:inline>
        </w:drawing>
      </w:r>
      <w:r w:rsidRPr="0097664A">
        <w:t xml:space="preserve"> </w:t>
      </w:r>
    </w:p>
    <w:p w14:paraId="561F7C7B" w14:textId="77777777" w:rsidR="005273CF" w:rsidRPr="0097664A" w:rsidRDefault="005273CF" w:rsidP="00ED1A4D">
      <w:pPr>
        <w:pStyle w:val="NoSpacing"/>
        <w:spacing w:line="240" w:lineRule="auto"/>
        <w:rPr>
          <w:rFonts w:ascii="Arial" w:hAnsi="Arial" w:cs="Arial"/>
        </w:rPr>
      </w:pPr>
    </w:p>
    <w:p w14:paraId="0129FE53" w14:textId="77777777" w:rsidR="0097664A" w:rsidRDefault="0097664A" w:rsidP="0097664A">
      <w:pPr>
        <w:pStyle w:val="NoSpacing"/>
        <w:spacing w:line="240" w:lineRule="auto"/>
        <w:rPr>
          <w:rFonts w:ascii="Arial" w:hAnsi="Arial" w:cs="Arial"/>
        </w:rPr>
      </w:pPr>
    </w:p>
    <w:p w14:paraId="430E7910" w14:textId="77777777" w:rsidR="0070756E" w:rsidRDefault="00B11661" w:rsidP="00C85D2B">
      <w:pPr>
        <w:pStyle w:val="NoSpacing"/>
        <w:spacing w:line="240" w:lineRule="auto"/>
        <w:ind w:firstLine="720"/>
        <w:rPr>
          <w:rFonts w:ascii="Arial" w:hAnsi="Arial" w:cs="Arial"/>
        </w:rPr>
      </w:pPr>
      <w:r>
        <w:rPr>
          <w:rFonts w:ascii="Arial" w:hAnsi="Arial" w:cs="Arial"/>
        </w:rPr>
        <w:t>When looking at popularity</w:t>
      </w:r>
      <w:r w:rsidR="0097664A" w:rsidRPr="0097664A">
        <w:rPr>
          <w:rFonts w:ascii="Arial" w:hAnsi="Arial" w:cs="Arial"/>
        </w:rPr>
        <w:t xml:space="preserve">, there aren't many correlations, </w:t>
      </w:r>
      <w:r>
        <w:rPr>
          <w:rFonts w:ascii="Arial" w:hAnsi="Arial" w:cs="Arial"/>
        </w:rPr>
        <w:t>however</w:t>
      </w:r>
      <w:r w:rsidR="0097664A" w:rsidRPr="0097664A">
        <w:rPr>
          <w:rFonts w:ascii="Arial" w:hAnsi="Arial" w:cs="Arial"/>
        </w:rPr>
        <w:t xml:space="preserve"> loudness </w:t>
      </w:r>
      <w:r>
        <w:rPr>
          <w:rFonts w:ascii="Arial" w:hAnsi="Arial" w:cs="Arial"/>
        </w:rPr>
        <w:t>is</w:t>
      </w:r>
      <w:r w:rsidR="0097664A" w:rsidRPr="0097664A">
        <w:rPr>
          <w:rFonts w:ascii="Arial" w:hAnsi="Arial" w:cs="Arial"/>
        </w:rPr>
        <w:t xml:space="preserve"> the most positively correlated feature</w:t>
      </w:r>
      <w:r w:rsidR="005355C5">
        <w:rPr>
          <w:rFonts w:ascii="Arial" w:hAnsi="Arial" w:cs="Arial"/>
        </w:rPr>
        <w:t>, followed by danceability and</w:t>
      </w:r>
      <w:r w:rsidR="00184ADD">
        <w:rPr>
          <w:rFonts w:ascii="Arial" w:hAnsi="Arial" w:cs="Arial"/>
        </w:rPr>
        <w:t xml:space="preserve"> then </w:t>
      </w:r>
      <w:r w:rsidR="005355C5">
        <w:rPr>
          <w:rFonts w:ascii="Arial" w:hAnsi="Arial" w:cs="Arial"/>
        </w:rPr>
        <w:t>energy.</w:t>
      </w:r>
    </w:p>
    <w:p w14:paraId="1D473C86" w14:textId="10F75008" w:rsidR="00184ADD" w:rsidRDefault="00184ADD" w:rsidP="0097664A">
      <w:pPr>
        <w:pStyle w:val="NoSpacing"/>
        <w:spacing w:line="240" w:lineRule="auto"/>
        <w:rPr>
          <w:rFonts w:ascii="Arial" w:hAnsi="Arial" w:cs="Arial"/>
        </w:rPr>
      </w:pPr>
    </w:p>
    <w:p w14:paraId="7AC5F21C" w14:textId="77777777" w:rsidR="005273CF" w:rsidRDefault="005273CF" w:rsidP="0097664A">
      <w:pPr>
        <w:pStyle w:val="NoSpacing"/>
        <w:spacing w:line="240" w:lineRule="auto"/>
        <w:rPr>
          <w:rFonts w:ascii="Arial" w:hAnsi="Arial" w:cs="Arial"/>
        </w:rPr>
      </w:pPr>
    </w:p>
    <w:p w14:paraId="5A1448C4" w14:textId="16E606A6" w:rsidR="005273CF" w:rsidRDefault="002A3E20" w:rsidP="0097664A">
      <w:pPr>
        <w:pStyle w:val="NoSpacing"/>
        <w:spacing w:line="240" w:lineRule="auto"/>
        <w:rPr>
          <w:rFonts w:ascii="Arial" w:hAnsi="Arial" w:cs="Arial"/>
        </w:rPr>
      </w:pPr>
      <w:r>
        <w:rPr>
          <w:rFonts w:ascii="Arial" w:hAnsi="Arial" w:cs="Arial"/>
        </w:rPr>
        <w:tab/>
        <w:t xml:space="preserve">After observing the data and how the audio features related to popularity, Machine Learning algorithms were applied to the dataset to predict a song’s popularity. </w:t>
      </w:r>
      <w:r w:rsidR="0059527C">
        <w:rPr>
          <w:rFonts w:ascii="Arial" w:hAnsi="Arial" w:cs="Arial"/>
        </w:rPr>
        <w:t>For all the algorithms, t</w:t>
      </w:r>
      <w:r w:rsidR="00255674">
        <w:rPr>
          <w:rFonts w:ascii="Arial" w:hAnsi="Arial" w:cs="Arial"/>
        </w:rPr>
        <w:t>he data was split into training and testing datasets, with 20% of the data being used for testing and the rest for training.</w:t>
      </w:r>
      <w:r w:rsidR="00A5206C">
        <w:rPr>
          <w:rFonts w:ascii="Arial" w:hAnsi="Arial" w:cs="Arial"/>
        </w:rPr>
        <w:t xml:space="preserve"> The audio features selected to be independent variables for training were: </w:t>
      </w:r>
      <w:r w:rsidR="00A5206C" w:rsidRPr="00E86AFE">
        <w:rPr>
          <w:rFonts w:ascii="Arial" w:hAnsi="Arial" w:cs="Arial"/>
        </w:rPr>
        <w:t>"danceability", "</w:t>
      </w:r>
      <w:proofErr w:type="spellStart"/>
      <w:r w:rsidR="00A5206C" w:rsidRPr="00E86AFE">
        <w:rPr>
          <w:rFonts w:ascii="Arial" w:hAnsi="Arial" w:cs="Arial"/>
        </w:rPr>
        <w:t>acousticness</w:t>
      </w:r>
      <w:proofErr w:type="spellEnd"/>
      <w:r w:rsidR="00A5206C" w:rsidRPr="00E86AFE">
        <w:rPr>
          <w:rFonts w:ascii="Arial" w:hAnsi="Arial" w:cs="Arial"/>
        </w:rPr>
        <w:t xml:space="preserve">", </w:t>
      </w:r>
      <w:r w:rsidR="00A5206C" w:rsidRPr="00E86AFE">
        <w:rPr>
          <w:rFonts w:ascii="Arial" w:hAnsi="Arial" w:cs="Arial"/>
        </w:rPr>
        <w:lastRenderedPageBreak/>
        <w:t>"</w:t>
      </w:r>
      <w:proofErr w:type="spellStart"/>
      <w:r w:rsidR="00A5206C" w:rsidRPr="00E86AFE">
        <w:rPr>
          <w:rFonts w:ascii="Arial" w:hAnsi="Arial" w:cs="Arial"/>
        </w:rPr>
        <w:t>instrumentalness</w:t>
      </w:r>
      <w:proofErr w:type="spellEnd"/>
      <w:r w:rsidR="00A5206C" w:rsidRPr="00E86AFE">
        <w:rPr>
          <w:rFonts w:ascii="Arial" w:hAnsi="Arial" w:cs="Arial"/>
        </w:rPr>
        <w:t xml:space="preserve">", "key", "loudness", "speechiness", "tempo", "valence", </w:t>
      </w:r>
      <w:r w:rsidR="00A5206C">
        <w:rPr>
          <w:rFonts w:ascii="Arial" w:hAnsi="Arial" w:cs="Arial"/>
        </w:rPr>
        <w:t xml:space="preserve">and </w:t>
      </w:r>
      <w:r w:rsidR="00A5206C" w:rsidRPr="00E86AFE">
        <w:rPr>
          <w:rFonts w:ascii="Arial" w:hAnsi="Arial" w:cs="Arial"/>
        </w:rPr>
        <w:t>"</w:t>
      </w:r>
      <w:proofErr w:type="spellStart"/>
      <w:r w:rsidR="00A5206C" w:rsidRPr="00E86AFE">
        <w:rPr>
          <w:rFonts w:ascii="Arial" w:hAnsi="Arial" w:cs="Arial"/>
        </w:rPr>
        <w:t>duration_seconds</w:t>
      </w:r>
      <w:proofErr w:type="spellEnd"/>
      <w:r w:rsidR="00A5206C" w:rsidRPr="00E86AFE">
        <w:rPr>
          <w:rFonts w:ascii="Arial" w:hAnsi="Arial" w:cs="Arial"/>
        </w:rPr>
        <w:t>"</w:t>
      </w:r>
      <w:r w:rsidR="00A5206C">
        <w:rPr>
          <w:rFonts w:ascii="Arial" w:hAnsi="Arial" w:cs="Arial"/>
        </w:rPr>
        <w:t>. The dependent variable to be predicted was popularity.</w:t>
      </w:r>
    </w:p>
    <w:p w14:paraId="1199C621" w14:textId="77777777" w:rsidR="005273CF" w:rsidRDefault="005273CF" w:rsidP="0097664A">
      <w:pPr>
        <w:pStyle w:val="NoSpacing"/>
        <w:spacing w:line="240" w:lineRule="auto"/>
        <w:rPr>
          <w:rFonts w:ascii="Arial" w:hAnsi="Arial" w:cs="Arial"/>
        </w:rPr>
      </w:pPr>
    </w:p>
    <w:p w14:paraId="030D10B4" w14:textId="778319B8" w:rsidR="005273CF" w:rsidRPr="005273CF" w:rsidRDefault="005273CF" w:rsidP="005273CF">
      <w:pPr>
        <w:pStyle w:val="NoSpacing"/>
        <w:spacing w:line="240" w:lineRule="auto"/>
        <w:jc w:val="center"/>
        <w:rPr>
          <w:rFonts w:ascii="Arial" w:hAnsi="Arial" w:cs="Arial"/>
          <w:b/>
        </w:rPr>
      </w:pPr>
      <w:r w:rsidRPr="005273CF">
        <w:rPr>
          <w:rFonts w:ascii="Arial" w:hAnsi="Arial" w:cs="Arial"/>
          <w:b/>
        </w:rPr>
        <w:t>Machine Learning</w:t>
      </w:r>
    </w:p>
    <w:p w14:paraId="2CCE69BB" w14:textId="77777777" w:rsidR="0011233A" w:rsidRDefault="0011233A" w:rsidP="0097664A">
      <w:pPr>
        <w:pStyle w:val="NoSpacing"/>
        <w:spacing w:line="240" w:lineRule="auto"/>
        <w:rPr>
          <w:rFonts w:ascii="Arial" w:hAnsi="Arial" w:cs="Arial"/>
        </w:rPr>
      </w:pPr>
    </w:p>
    <w:p w14:paraId="05BAE96D" w14:textId="77777777" w:rsidR="0011233A" w:rsidRDefault="0011233A" w:rsidP="0097664A">
      <w:pPr>
        <w:pStyle w:val="NoSpacing"/>
        <w:spacing w:line="240" w:lineRule="auto"/>
        <w:rPr>
          <w:rFonts w:ascii="Arial" w:hAnsi="Arial" w:cs="Arial"/>
        </w:rPr>
      </w:pPr>
      <w:r>
        <w:rPr>
          <w:rFonts w:ascii="Arial" w:hAnsi="Arial" w:cs="Arial"/>
        </w:rPr>
        <w:tab/>
        <w:t xml:space="preserve">First a baseline was calculated. The baseline is the error if all the popularity values were predicted as the average value. The </w:t>
      </w:r>
      <w:r w:rsidR="004860E3">
        <w:rPr>
          <w:rFonts w:ascii="Arial" w:hAnsi="Arial" w:cs="Arial"/>
        </w:rPr>
        <w:t xml:space="preserve">mean absolute </w:t>
      </w:r>
      <w:r>
        <w:rPr>
          <w:rFonts w:ascii="Arial" w:hAnsi="Arial" w:cs="Arial"/>
        </w:rPr>
        <w:t xml:space="preserve">error of the baseline was </w:t>
      </w:r>
      <w:r w:rsidRPr="0011233A">
        <w:rPr>
          <w:rFonts w:ascii="Arial" w:hAnsi="Arial" w:cs="Arial"/>
        </w:rPr>
        <w:t>16.</w:t>
      </w:r>
      <w:r w:rsidR="00F47D86">
        <w:rPr>
          <w:rFonts w:ascii="Arial" w:hAnsi="Arial" w:cs="Arial"/>
        </w:rPr>
        <w:t>3799</w:t>
      </w:r>
      <w:r>
        <w:rPr>
          <w:rFonts w:ascii="Arial" w:hAnsi="Arial" w:cs="Arial"/>
        </w:rPr>
        <w:t>. This is what the Machine Learning algorithms should beat and get less error than.</w:t>
      </w:r>
    </w:p>
    <w:p w14:paraId="6E99C0CE" w14:textId="77777777" w:rsidR="00184ADD" w:rsidRDefault="00184ADD" w:rsidP="0097664A">
      <w:pPr>
        <w:pStyle w:val="NoSpacing"/>
        <w:spacing w:line="240" w:lineRule="auto"/>
        <w:rPr>
          <w:rFonts w:ascii="Arial" w:hAnsi="Arial" w:cs="Arial"/>
        </w:rPr>
      </w:pPr>
    </w:p>
    <w:p w14:paraId="1B86803F" w14:textId="77777777" w:rsidR="00067989" w:rsidRDefault="00067989" w:rsidP="0097664A">
      <w:pPr>
        <w:pStyle w:val="NoSpacing"/>
        <w:spacing w:line="240" w:lineRule="auto"/>
        <w:rPr>
          <w:rFonts w:ascii="Arial" w:hAnsi="Arial" w:cs="Arial"/>
        </w:rPr>
      </w:pPr>
      <w:r>
        <w:rPr>
          <w:rFonts w:ascii="Arial" w:hAnsi="Arial" w:cs="Arial"/>
        </w:rPr>
        <w:tab/>
      </w:r>
      <w:r w:rsidR="00BC208C">
        <w:rPr>
          <w:rFonts w:ascii="Arial" w:hAnsi="Arial" w:cs="Arial"/>
        </w:rPr>
        <w:t>The first</w:t>
      </w:r>
      <w:r>
        <w:rPr>
          <w:rFonts w:ascii="Arial" w:hAnsi="Arial" w:cs="Arial"/>
        </w:rPr>
        <w:t xml:space="preserve"> Machine Learning algorithm</w:t>
      </w:r>
      <w:r w:rsidR="00BC208C">
        <w:rPr>
          <w:rFonts w:ascii="Arial" w:hAnsi="Arial" w:cs="Arial"/>
        </w:rPr>
        <w:t xml:space="preserve"> applied was </w:t>
      </w:r>
      <w:r w:rsidR="001C64B8">
        <w:rPr>
          <w:rFonts w:ascii="Arial" w:hAnsi="Arial" w:cs="Arial"/>
        </w:rPr>
        <w:t>L</w:t>
      </w:r>
      <w:r w:rsidR="00BC208C">
        <w:rPr>
          <w:rFonts w:ascii="Arial" w:hAnsi="Arial" w:cs="Arial"/>
        </w:rPr>
        <w:t xml:space="preserve">inear </w:t>
      </w:r>
      <w:r w:rsidR="001C64B8">
        <w:rPr>
          <w:rFonts w:ascii="Arial" w:hAnsi="Arial" w:cs="Arial"/>
        </w:rPr>
        <w:t>R</w:t>
      </w:r>
      <w:r w:rsidR="00BC208C">
        <w:rPr>
          <w:rFonts w:ascii="Arial" w:hAnsi="Arial" w:cs="Arial"/>
        </w:rPr>
        <w:t>egression</w:t>
      </w:r>
      <w:r w:rsidR="008E2F86">
        <w:rPr>
          <w:rFonts w:ascii="Arial" w:hAnsi="Arial" w:cs="Arial"/>
        </w:rPr>
        <w:t>, which</w:t>
      </w:r>
      <w:r w:rsidR="00290989">
        <w:rPr>
          <w:rFonts w:ascii="Arial" w:hAnsi="Arial" w:cs="Arial"/>
        </w:rPr>
        <w:t xml:space="preserve"> predicts a dependent variable’s value based on its linear relationship with the independent variables.</w:t>
      </w:r>
      <w:r w:rsidR="008E2F86">
        <w:rPr>
          <w:rFonts w:ascii="Arial" w:hAnsi="Arial" w:cs="Arial"/>
        </w:rPr>
        <w:t xml:space="preserve"> </w:t>
      </w:r>
      <w:r w:rsidR="00AF6220">
        <w:rPr>
          <w:rFonts w:ascii="Arial" w:hAnsi="Arial" w:cs="Arial"/>
        </w:rPr>
        <w:t xml:space="preserve">The data was fitted to a linear function, </w:t>
      </w:r>
      <w:r w:rsidR="00033BC5">
        <w:rPr>
          <w:rFonts w:ascii="Arial" w:hAnsi="Arial" w:cs="Arial"/>
        </w:rPr>
        <w:t xml:space="preserve">and the </w:t>
      </w:r>
      <w:r w:rsidR="004860E3">
        <w:rPr>
          <w:rFonts w:ascii="Arial" w:hAnsi="Arial" w:cs="Arial"/>
        </w:rPr>
        <w:t xml:space="preserve">mean absolute </w:t>
      </w:r>
      <w:r w:rsidR="00033BC5">
        <w:rPr>
          <w:rFonts w:ascii="Arial" w:hAnsi="Arial" w:cs="Arial"/>
        </w:rPr>
        <w:t>error after testing it was 15.</w:t>
      </w:r>
      <w:r w:rsidR="00F47D86">
        <w:rPr>
          <w:rFonts w:ascii="Arial" w:hAnsi="Arial" w:cs="Arial"/>
        </w:rPr>
        <w:t xml:space="preserve">5612, which is already an improvement over the </w:t>
      </w:r>
      <w:r w:rsidR="00EE3689">
        <w:rPr>
          <w:rFonts w:ascii="Arial" w:hAnsi="Arial" w:cs="Arial"/>
        </w:rPr>
        <w:t>baseline</w:t>
      </w:r>
      <w:r w:rsidR="00F47D86">
        <w:rPr>
          <w:rFonts w:ascii="Arial" w:hAnsi="Arial" w:cs="Arial"/>
        </w:rPr>
        <w:t xml:space="preserve"> approach</w:t>
      </w:r>
      <w:r w:rsidR="00EE3689">
        <w:rPr>
          <w:rFonts w:ascii="Arial" w:hAnsi="Arial" w:cs="Arial"/>
        </w:rPr>
        <w:t>.</w:t>
      </w:r>
    </w:p>
    <w:p w14:paraId="11F2A976" w14:textId="77777777" w:rsidR="00EE3689" w:rsidRDefault="00EE3689" w:rsidP="0097664A">
      <w:pPr>
        <w:pStyle w:val="NoSpacing"/>
        <w:spacing w:line="240" w:lineRule="auto"/>
        <w:rPr>
          <w:rFonts w:ascii="Arial" w:hAnsi="Arial" w:cs="Arial"/>
        </w:rPr>
      </w:pPr>
    </w:p>
    <w:p w14:paraId="255BCCAA" w14:textId="77777777" w:rsidR="00EE3689" w:rsidRDefault="00EE3689" w:rsidP="0097664A">
      <w:pPr>
        <w:pStyle w:val="NoSpacing"/>
        <w:spacing w:line="240" w:lineRule="auto"/>
        <w:rPr>
          <w:rFonts w:ascii="Arial" w:hAnsi="Arial" w:cs="Arial"/>
        </w:rPr>
      </w:pPr>
      <w:r>
        <w:rPr>
          <w:rFonts w:ascii="Arial" w:hAnsi="Arial" w:cs="Arial"/>
        </w:rPr>
        <w:tab/>
      </w:r>
      <w:r w:rsidR="00B05844">
        <w:rPr>
          <w:rFonts w:ascii="Arial" w:hAnsi="Arial" w:cs="Arial"/>
        </w:rPr>
        <w:t>The second Machine Learning algorithm used to predict popularity was a Random Forest regressor</w:t>
      </w:r>
      <w:r w:rsidR="00B4501B">
        <w:rPr>
          <w:rFonts w:ascii="Arial" w:hAnsi="Arial" w:cs="Arial"/>
        </w:rPr>
        <w:t xml:space="preserve">, which builds multiple decision trees </w:t>
      </w:r>
      <w:r w:rsidR="00FC57DE">
        <w:rPr>
          <w:rFonts w:ascii="Arial" w:hAnsi="Arial" w:cs="Arial"/>
        </w:rPr>
        <w:t xml:space="preserve">during training time </w:t>
      </w:r>
      <w:r w:rsidR="00B4501B">
        <w:rPr>
          <w:rFonts w:ascii="Arial" w:hAnsi="Arial" w:cs="Arial"/>
        </w:rPr>
        <w:t xml:space="preserve">and then merges them together randomly </w:t>
      </w:r>
      <w:r w:rsidR="00D779B2">
        <w:rPr>
          <w:rFonts w:ascii="Arial" w:hAnsi="Arial" w:cs="Arial"/>
        </w:rPr>
        <w:t xml:space="preserve">for accurate and stable predictions. </w:t>
      </w:r>
      <w:r w:rsidR="005B4ADB">
        <w:rPr>
          <w:rFonts w:ascii="Arial" w:hAnsi="Arial" w:cs="Arial"/>
        </w:rPr>
        <w:t xml:space="preserve">The random forest for the dataset consisted of 100 trees, </w:t>
      </w:r>
      <w:r w:rsidR="006C46AD">
        <w:rPr>
          <w:rFonts w:ascii="Arial" w:hAnsi="Arial" w:cs="Arial"/>
        </w:rPr>
        <w:t xml:space="preserve">and after testing and fitting the data, the </w:t>
      </w:r>
      <w:r w:rsidR="004860E3">
        <w:rPr>
          <w:rFonts w:ascii="Arial" w:hAnsi="Arial" w:cs="Arial"/>
        </w:rPr>
        <w:t xml:space="preserve">mean absolute </w:t>
      </w:r>
      <w:r w:rsidR="006C46AD">
        <w:rPr>
          <w:rFonts w:ascii="Arial" w:hAnsi="Arial" w:cs="Arial"/>
        </w:rPr>
        <w:t xml:space="preserve">error was 14.6057, which is less than the error for </w:t>
      </w:r>
      <w:r w:rsidR="001C64B8">
        <w:rPr>
          <w:rFonts w:ascii="Arial" w:hAnsi="Arial" w:cs="Arial"/>
        </w:rPr>
        <w:t>L</w:t>
      </w:r>
      <w:r w:rsidR="006C46AD">
        <w:rPr>
          <w:rFonts w:ascii="Arial" w:hAnsi="Arial" w:cs="Arial"/>
        </w:rPr>
        <w:t xml:space="preserve">inear </w:t>
      </w:r>
      <w:r w:rsidR="001C64B8">
        <w:rPr>
          <w:rFonts w:ascii="Arial" w:hAnsi="Arial" w:cs="Arial"/>
        </w:rPr>
        <w:t>A</w:t>
      </w:r>
      <w:r w:rsidR="006C46AD">
        <w:rPr>
          <w:rFonts w:ascii="Arial" w:hAnsi="Arial" w:cs="Arial"/>
        </w:rPr>
        <w:t>ggression.</w:t>
      </w:r>
    </w:p>
    <w:p w14:paraId="4DC76375" w14:textId="77777777" w:rsidR="00A77B19" w:rsidRDefault="00A77B19" w:rsidP="0097664A">
      <w:pPr>
        <w:pStyle w:val="NoSpacing"/>
        <w:spacing w:line="240" w:lineRule="auto"/>
        <w:rPr>
          <w:rFonts w:ascii="Arial" w:hAnsi="Arial" w:cs="Arial"/>
        </w:rPr>
      </w:pPr>
    </w:p>
    <w:p w14:paraId="753F6734" w14:textId="4B49AF00" w:rsidR="009A486D" w:rsidRDefault="00A77B19" w:rsidP="0097664A">
      <w:pPr>
        <w:pStyle w:val="NoSpacing"/>
        <w:spacing w:line="240" w:lineRule="auto"/>
        <w:rPr>
          <w:rFonts w:ascii="Arial" w:hAnsi="Arial" w:cs="Arial"/>
        </w:rPr>
      </w:pPr>
      <w:r>
        <w:rPr>
          <w:rFonts w:ascii="Arial" w:hAnsi="Arial" w:cs="Arial"/>
        </w:rPr>
        <w:tab/>
        <w:t>The next Machine Learning al</w:t>
      </w:r>
      <w:r w:rsidR="005E654F">
        <w:rPr>
          <w:rFonts w:ascii="Arial" w:hAnsi="Arial" w:cs="Arial"/>
        </w:rPr>
        <w:t xml:space="preserve">gorithm tried on the data was K-Nearest Neighbors, which uses the average of the values of the </w:t>
      </w:r>
      <w:r w:rsidR="005E654F">
        <w:rPr>
          <w:rFonts w:ascii="Arial" w:hAnsi="Arial" w:cs="Arial"/>
          <w:i/>
        </w:rPr>
        <w:t>k</w:t>
      </w:r>
      <w:r w:rsidR="005E654F">
        <w:rPr>
          <w:rFonts w:ascii="Arial" w:hAnsi="Arial" w:cs="Arial"/>
        </w:rPr>
        <w:t xml:space="preserve"> nearest neighbors to predict the target variable. </w:t>
      </w:r>
      <w:r w:rsidR="00C605B5">
        <w:rPr>
          <w:rFonts w:ascii="Arial" w:hAnsi="Arial" w:cs="Arial"/>
        </w:rPr>
        <w:t>To predict popularity</w:t>
      </w:r>
      <w:r w:rsidR="009A486D">
        <w:rPr>
          <w:rFonts w:ascii="Arial" w:hAnsi="Arial" w:cs="Arial"/>
        </w:rPr>
        <w:t xml:space="preserve">, </w:t>
      </w:r>
      <w:r w:rsidR="009A486D">
        <w:rPr>
          <w:rFonts w:ascii="Arial" w:hAnsi="Arial" w:cs="Arial"/>
          <w:i/>
        </w:rPr>
        <w:t>k</w:t>
      </w:r>
      <w:r w:rsidR="009A486D">
        <w:rPr>
          <w:rFonts w:ascii="Arial" w:hAnsi="Arial" w:cs="Arial"/>
        </w:rPr>
        <w:t xml:space="preserve"> was set to 100, and the Euclidean metric, which is simply the straight-line distance between two points, was used to determine the closest neighbors.</w:t>
      </w:r>
      <w:r w:rsidR="001C64B8">
        <w:rPr>
          <w:rFonts w:ascii="Arial" w:hAnsi="Arial" w:cs="Arial"/>
        </w:rPr>
        <w:t xml:space="preserve"> The mean absolute error after testing using the regressor was 15.5631, which is </w:t>
      </w:r>
      <w:proofErr w:type="gramStart"/>
      <w:r w:rsidR="001C64B8">
        <w:rPr>
          <w:rFonts w:ascii="Arial" w:hAnsi="Arial" w:cs="Arial"/>
        </w:rPr>
        <w:t>similar to</w:t>
      </w:r>
      <w:proofErr w:type="gramEnd"/>
      <w:r w:rsidR="001C64B8">
        <w:rPr>
          <w:rFonts w:ascii="Arial" w:hAnsi="Arial" w:cs="Arial"/>
        </w:rPr>
        <w:t xml:space="preserve"> Linear Regression, however Random Forest</w:t>
      </w:r>
      <w:r w:rsidR="005273CF">
        <w:rPr>
          <w:rFonts w:ascii="Arial" w:hAnsi="Arial" w:cs="Arial"/>
        </w:rPr>
        <w:t>s still</w:t>
      </w:r>
      <w:r w:rsidR="001C64B8">
        <w:rPr>
          <w:rFonts w:ascii="Arial" w:hAnsi="Arial" w:cs="Arial"/>
        </w:rPr>
        <w:t xml:space="preserve"> performed better than both.</w:t>
      </w:r>
    </w:p>
    <w:p w14:paraId="1C671EB8" w14:textId="77777777" w:rsidR="006637ED" w:rsidRDefault="006637ED" w:rsidP="0097664A">
      <w:pPr>
        <w:pStyle w:val="NoSpacing"/>
        <w:spacing w:line="240" w:lineRule="auto"/>
        <w:rPr>
          <w:rFonts w:ascii="Arial" w:hAnsi="Arial" w:cs="Arial"/>
        </w:rPr>
      </w:pPr>
    </w:p>
    <w:p w14:paraId="3B1230D1" w14:textId="77777777" w:rsidR="006637ED" w:rsidRDefault="006637ED" w:rsidP="0097664A">
      <w:pPr>
        <w:pStyle w:val="NoSpacing"/>
        <w:spacing w:line="240" w:lineRule="auto"/>
        <w:rPr>
          <w:rFonts w:ascii="Arial" w:hAnsi="Arial" w:cs="Arial"/>
        </w:rPr>
      </w:pPr>
      <w:r>
        <w:rPr>
          <w:rFonts w:ascii="Arial" w:hAnsi="Arial" w:cs="Arial"/>
        </w:rPr>
        <w:tab/>
        <w:t xml:space="preserve">Then, Gradient Boosting Regressors were applied to the dataset. </w:t>
      </w:r>
      <w:r w:rsidR="00322507">
        <w:rPr>
          <w:rFonts w:ascii="Arial" w:hAnsi="Arial" w:cs="Arial"/>
        </w:rPr>
        <w:t xml:space="preserve">This algorithm uses decision trees as weak learners to make predictions, which are added together one at a time during which loss is calculated and minimized using a loss function. </w:t>
      </w:r>
      <w:r w:rsidR="00E82B8C">
        <w:rPr>
          <w:rFonts w:ascii="Arial" w:hAnsi="Arial" w:cs="Arial"/>
        </w:rPr>
        <w:t xml:space="preserve">The algorithm was built using a least squares regression as the loss </w:t>
      </w:r>
      <w:r w:rsidR="00CE4B4D">
        <w:rPr>
          <w:rFonts w:ascii="Arial" w:hAnsi="Arial" w:cs="Arial"/>
        </w:rPr>
        <w:t>function and</w:t>
      </w:r>
      <w:r w:rsidR="00E82B8C">
        <w:rPr>
          <w:rFonts w:ascii="Arial" w:hAnsi="Arial" w:cs="Arial"/>
        </w:rPr>
        <w:t xml:space="preserve"> performed 500 boosting stages. Th</w:t>
      </w:r>
      <w:r w:rsidR="00F0216A">
        <w:rPr>
          <w:rFonts w:ascii="Arial" w:hAnsi="Arial" w:cs="Arial"/>
        </w:rPr>
        <w:t xml:space="preserve">e </w:t>
      </w:r>
      <w:r w:rsidR="00CE4B4D">
        <w:rPr>
          <w:rFonts w:ascii="Arial" w:hAnsi="Arial" w:cs="Arial"/>
        </w:rPr>
        <w:t>resulting mean absolute error was 14.8080, which was almost as good as Random Forests.</w:t>
      </w:r>
    </w:p>
    <w:p w14:paraId="43E78FB4" w14:textId="77777777" w:rsidR="00846346" w:rsidRDefault="00846346" w:rsidP="0097664A">
      <w:pPr>
        <w:pStyle w:val="NoSpacing"/>
        <w:spacing w:line="240" w:lineRule="auto"/>
        <w:rPr>
          <w:rFonts w:ascii="Arial" w:hAnsi="Arial" w:cs="Arial"/>
        </w:rPr>
      </w:pPr>
    </w:p>
    <w:p w14:paraId="2580B4B3" w14:textId="53529FD4" w:rsidR="00846346" w:rsidRDefault="00846346" w:rsidP="0097664A">
      <w:pPr>
        <w:pStyle w:val="NoSpacing"/>
        <w:spacing w:line="240" w:lineRule="auto"/>
        <w:rPr>
          <w:rFonts w:ascii="Arial" w:hAnsi="Arial" w:cs="Arial"/>
        </w:rPr>
      </w:pPr>
      <w:r>
        <w:rPr>
          <w:rFonts w:ascii="Arial" w:hAnsi="Arial" w:cs="Arial"/>
        </w:rPr>
        <w:tab/>
        <w:t>Lastly, a Multilayer Perceptron Neural Network was built. It is composed of perceptron, which produce output based on the linear and non-linear combination of inputs with weights. The mult</w:t>
      </w:r>
      <w:r w:rsidR="006B77F1">
        <w:rPr>
          <w:rFonts w:ascii="Arial" w:hAnsi="Arial" w:cs="Arial"/>
        </w:rPr>
        <w:t xml:space="preserve">ilayer perceptron consists of three or more layers: an input layer to receive data, an arbitrary number of hidden layers which act as the computation engine of the neural network, and an output layer to make </w:t>
      </w:r>
      <w:r w:rsidR="000E18DB">
        <w:rPr>
          <w:rFonts w:ascii="Arial" w:hAnsi="Arial" w:cs="Arial"/>
        </w:rPr>
        <w:t xml:space="preserve">a </w:t>
      </w:r>
      <w:r w:rsidR="006B77F1">
        <w:rPr>
          <w:rFonts w:ascii="Arial" w:hAnsi="Arial" w:cs="Arial"/>
        </w:rPr>
        <w:t>prediction regarding the input.</w:t>
      </w:r>
      <w:r w:rsidR="009C13B8">
        <w:rPr>
          <w:rFonts w:ascii="Arial" w:hAnsi="Arial" w:cs="Arial"/>
        </w:rPr>
        <w:t xml:space="preserve"> The Multilayer Perceptron Neural Network modeled for the data </w:t>
      </w:r>
      <w:r w:rsidR="00962D4A">
        <w:rPr>
          <w:rFonts w:ascii="Arial" w:hAnsi="Arial" w:cs="Arial"/>
        </w:rPr>
        <w:t xml:space="preserve">consisted of four hidden layers, used the </w:t>
      </w:r>
      <w:proofErr w:type="spellStart"/>
      <w:r w:rsidR="00962D4A">
        <w:rPr>
          <w:rFonts w:ascii="Arial" w:hAnsi="Arial" w:cs="Arial"/>
        </w:rPr>
        <w:t>relu</w:t>
      </w:r>
      <w:proofErr w:type="spellEnd"/>
      <w:r w:rsidR="00962D4A">
        <w:rPr>
          <w:rFonts w:ascii="Arial" w:hAnsi="Arial" w:cs="Arial"/>
        </w:rPr>
        <w:t xml:space="preserve"> activation function for the hidden layers, </w:t>
      </w:r>
      <w:r w:rsidR="00512251">
        <w:rPr>
          <w:rFonts w:ascii="Arial" w:hAnsi="Arial" w:cs="Arial"/>
        </w:rPr>
        <w:t xml:space="preserve">used </w:t>
      </w:r>
      <w:r w:rsidR="00962D4A">
        <w:rPr>
          <w:rFonts w:ascii="Arial" w:hAnsi="Arial" w:cs="Arial"/>
        </w:rPr>
        <w:t>a stochastic gradient-based optimizer for weight optimization with a momentum of 0.9, and a maximum of 5000 iterations.</w:t>
      </w:r>
      <w:r w:rsidR="00E65855">
        <w:rPr>
          <w:rFonts w:ascii="Arial" w:hAnsi="Arial" w:cs="Arial"/>
        </w:rPr>
        <w:t xml:space="preserve"> After testing the model on the data, a mean absolute error </w:t>
      </w:r>
      <w:r w:rsidR="00E65855">
        <w:rPr>
          <w:rFonts w:ascii="Arial" w:hAnsi="Arial" w:cs="Arial"/>
        </w:rPr>
        <w:lastRenderedPageBreak/>
        <w:t>of 14.9616 was obtained, which is a reasonable performance that is close but not better than Random Forests. Perhaps with more parameter tuning, Neural Networks would be the best approach.</w:t>
      </w:r>
      <w:r w:rsidR="005273CF">
        <w:rPr>
          <w:rFonts w:ascii="Arial" w:hAnsi="Arial" w:cs="Arial"/>
        </w:rPr>
        <w:t xml:space="preserve"> It is also very import to take note of the fact that the MLP was from the </w:t>
      </w:r>
      <w:proofErr w:type="spellStart"/>
      <w:r w:rsidR="005273CF">
        <w:rPr>
          <w:rFonts w:ascii="Arial" w:hAnsi="Arial" w:cs="Arial"/>
        </w:rPr>
        <w:t>Scikit</w:t>
      </w:r>
      <w:proofErr w:type="spellEnd"/>
      <w:r w:rsidR="005273CF">
        <w:rPr>
          <w:rFonts w:ascii="Arial" w:hAnsi="Arial" w:cs="Arial"/>
        </w:rPr>
        <w:t xml:space="preserve">-learn library, which isn’t as popular for deep learning purposes. </w:t>
      </w:r>
    </w:p>
    <w:p w14:paraId="23CA5891" w14:textId="77777777" w:rsidR="005273CF" w:rsidRDefault="005273CF" w:rsidP="0097664A">
      <w:pPr>
        <w:pStyle w:val="NoSpacing"/>
        <w:spacing w:line="240" w:lineRule="auto"/>
        <w:rPr>
          <w:rFonts w:ascii="Arial" w:hAnsi="Arial" w:cs="Arial"/>
        </w:rPr>
      </w:pPr>
    </w:p>
    <w:p w14:paraId="55A0F55E" w14:textId="77777777" w:rsidR="00CF3939" w:rsidRDefault="00CF3939" w:rsidP="0097664A">
      <w:pPr>
        <w:pStyle w:val="NoSpacing"/>
        <w:spacing w:line="240" w:lineRule="auto"/>
        <w:rPr>
          <w:rFonts w:ascii="Arial" w:hAnsi="Arial" w:cs="Arial"/>
        </w:rPr>
      </w:pPr>
    </w:p>
    <w:p w14:paraId="1AF1F5C9" w14:textId="77777777" w:rsidR="00CF3939" w:rsidRDefault="00CF3939" w:rsidP="00CF3939">
      <w:pPr>
        <w:pStyle w:val="Heading1"/>
        <w:rPr>
          <w:rFonts w:ascii="Arial" w:hAnsi="Arial" w:cs="Arial"/>
        </w:rPr>
      </w:pPr>
      <w:r>
        <w:rPr>
          <w:rFonts w:ascii="Arial" w:hAnsi="Arial" w:cs="Arial"/>
        </w:rPr>
        <w:t>Integration of Datasets</w:t>
      </w:r>
    </w:p>
    <w:p w14:paraId="4F6EE34E" w14:textId="77777777" w:rsidR="00CF3939" w:rsidRPr="00BC78E2" w:rsidRDefault="00CF3939" w:rsidP="00CF3939"/>
    <w:p w14:paraId="6C130585" w14:textId="77777777" w:rsidR="00EF3E21" w:rsidRDefault="00D804C8" w:rsidP="00CF3939">
      <w:pPr>
        <w:ind w:firstLine="720"/>
        <w:rPr>
          <w:rFonts w:ascii="Arial" w:hAnsi="Arial" w:cs="Arial"/>
        </w:rPr>
      </w:pPr>
      <w:r>
        <w:rPr>
          <w:rFonts w:ascii="Arial" w:hAnsi="Arial" w:cs="Arial"/>
        </w:rPr>
        <w:t>Two versions of the</w:t>
      </w:r>
      <w:r w:rsidR="00CF3939">
        <w:rPr>
          <w:rFonts w:ascii="Arial" w:hAnsi="Arial" w:cs="Arial"/>
        </w:rPr>
        <w:t xml:space="preserve"> Spotify Audio Features</w:t>
      </w:r>
      <w:r>
        <w:rPr>
          <w:rFonts w:ascii="Arial" w:hAnsi="Arial" w:cs="Arial"/>
        </w:rPr>
        <w:t xml:space="preserve"> dataset, one</w:t>
      </w:r>
      <w:r w:rsidR="00CF3939">
        <w:rPr>
          <w:rFonts w:ascii="Arial" w:hAnsi="Arial" w:cs="Arial"/>
        </w:rPr>
        <w:t xml:space="preserve"> from April 2019</w:t>
      </w:r>
      <w:r>
        <w:rPr>
          <w:rFonts w:ascii="Arial" w:hAnsi="Arial" w:cs="Arial"/>
        </w:rPr>
        <w:t xml:space="preserve"> and the other from November 2018</w:t>
      </w:r>
      <w:r w:rsidR="00915CD6">
        <w:rPr>
          <w:rFonts w:ascii="Arial" w:hAnsi="Arial" w:cs="Arial"/>
        </w:rPr>
        <w:t>, were</w:t>
      </w:r>
      <w:r w:rsidR="000955A5">
        <w:rPr>
          <w:rFonts w:ascii="Arial" w:hAnsi="Arial" w:cs="Arial"/>
        </w:rPr>
        <w:t xml:space="preserve"> integrated together to predict growth or decline of a song’s popularity over time.</w:t>
      </w:r>
      <w:r w:rsidR="00CF3939">
        <w:rPr>
          <w:rFonts w:ascii="Arial" w:hAnsi="Arial" w:cs="Arial"/>
        </w:rPr>
        <w:t xml:space="preserve"> </w:t>
      </w:r>
    </w:p>
    <w:p w14:paraId="30C7A585" w14:textId="77777777" w:rsidR="00EF3E21" w:rsidRDefault="00EF3E21" w:rsidP="00CF3939">
      <w:pPr>
        <w:ind w:firstLine="720"/>
        <w:rPr>
          <w:rFonts w:ascii="Arial" w:hAnsi="Arial" w:cs="Arial"/>
        </w:rPr>
      </w:pPr>
    </w:p>
    <w:p w14:paraId="7625AFDD" w14:textId="3B972732" w:rsidR="00CF3939" w:rsidRDefault="00EE509F" w:rsidP="00CF3939">
      <w:pPr>
        <w:ind w:firstLine="720"/>
        <w:rPr>
          <w:rFonts w:ascii="Arial" w:hAnsi="Arial" w:cs="Arial"/>
        </w:rPr>
      </w:pPr>
      <w:r>
        <w:rPr>
          <w:rFonts w:ascii="Arial" w:hAnsi="Arial" w:cs="Arial"/>
        </w:rPr>
        <w:t>The two datasets were integrated using an outer join</w:t>
      </w:r>
      <w:r w:rsidR="00EF3E21">
        <w:rPr>
          <w:rFonts w:ascii="Arial" w:hAnsi="Arial" w:cs="Arial"/>
        </w:rPr>
        <w:t>. After integrating</w:t>
      </w:r>
      <w:r w:rsidR="00CF3939">
        <w:rPr>
          <w:rFonts w:ascii="Arial" w:hAnsi="Arial" w:cs="Arial"/>
        </w:rPr>
        <w:t xml:space="preserve">, </w:t>
      </w:r>
      <w:r w:rsidR="00EF3E21">
        <w:rPr>
          <w:rFonts w:ascii="Arial" w:hAnsi="Arial" w:cs="Arial"/>
        </w:rPr>
        <w:t xml:space="preserve">the data was cleaned. First, </w:t>
      </w:r>
      <w:r w:rsidR="00CF3939">
        <w:rPr>
          <w:rFonts w:ascii="Arial" w:hAnsi="Arial" w:cs="Arial"/>
        </w:rPr>
        <w:t>the time unit for the duration of a song was converted from milliseconds to seconds for readability</w:t>
      </w:r>
      <w:r w:rsidR="00EF3E21">
        <w:rPr>
          <w:rFonts w:ascii="Arial" w:hAnsi="Arial" w:cs="Arial"/>
        </w:rPr>
        <w:t xml:space="preserve">. </w:t>
      </w:r>
      <w:r w:rsidR="005273CF">
        <w:rPr>
          <w:rFonts w:ascii="Arial" w:hAnsi="Arial" w:cs="Arial"/>
        </w:rPr>
        <w:t>There were a few rows that included null values, and this is because some songs didn’t exist back in 2018, so we had to drop these rows because they did not have any 2018 popularity.</w:t>
      </w:r>
      <w:r w:rsidR="00EF3E21">
        <w:rPr>
          <w:rFonts w:ascii="Arial" w:hAnsi="Arial" w:cs="Arial"/>
        </w:rPr>
        <w:t xml:space="preserve"> </w:t>
      </w:r>
      <w:r w:rsidR="005273CF">
        <w:rPr>
          <w:rFonts w:ascii="Arial" w:hAnsi="Arial" w:cs="Arial"/>
        </w:rPr>
        <w:t>T</w:t>
      </w:r>
      <w:r w:rsidR="00EF3E21">
        <w:rPr>
          <w:rFonts w:ascii="Arial" w:hAnsi="Arial" w:cs="Arial"/>
        </w:rPr>
        <w:t>he “</w:t>
      </w:r>
      <w:proofErr w:type="spellStart"/>
      <w:r w:rsidR="00EF3E21">
        <w:rPr>
          <w:rFonts w:ascii="Arial" w:hAnsi="Arial" w:cs="Arial"/>
        </w:rPr>
        <w:t>track_id</w:t>
      </w:r>
      <w:proofErr w:type="spellEnd"/>
      <w:r w:rsidR="00EF3E21">
        <w:rPr>
          <w:rFonts w:ascii="Arial" w:hAnsi="Arial" w:cs="Arial"/>
        </w:rPr>
        <w:t xml:space="preserve">” feature was </w:t>
      </w:r>
      <w:r w:rsidR="005273CF">
        <w:rPr>
          <w:rFonts w:ascii="Arial" w:hAnsi="Arial" w:cs="Arial"/>
        </w:rPr>
        <w:t xml:space="preserve">also </w:t>
      </w:r>
      <w:r w:rsidR="00EF3E21">
        <w:rPr>
          <w:rFonts w:ascii="Arial" w:hAnsi="Arial" w:cs="Arial"/>
        </w:rPr>
        <w:t>dropped since it will not be used.</w:t>
      </w:r>
    </w:p>
    <w:p w14:paraId="1ED8953E" w14:textId="77777777" w:rsidR="00EE509F" w:rsidRDefault="00EE509F" w:rsidP="00CF3939">
      <w:pPr>
        <w:ind w:firstLine="720"/>
        <w:rPr>
          <w:rFonts w:ascii="Arial" w:hAnsi="Arial" w:cs="Arial"/>
        </w:rPr>
      </w:pPr>
    </w:p>
    <w:p w14:paraId="75E22AFC" w14:textId="46C2C0A4" w:rsidR="00EE509F" w:rsidRDefault="00947168" w:rsidP="00CF3939">
      <w:pPr>
        <w:ind w:firstLine="720"/>
        <w:rPr>
          <w:rFonts w:ascii="Arial" w:hAnsi="Arial" w:cs="Arial"/>
        </w:rPr>
      </w:pPr>
      <w:r>
        <w:rPr>
          <w:rFonts w:ascii="Arial" w:hAnsi="Arial" w:cs="Arial"/>
        </w:rPr>
        <w:t>The popularity features in the integrated dataset became “popularity_april_2019” and “popularity_nov_2018”. A third feature was added, “</w:t>
      </w:r>
      <w:proofErr w:type="spellStart"/>
      <w:r>
        <w:rPr>
          <w:rFonts w:ascii="Arial" w:hAnsi="Arial" w:cs="Arial"/>
        </w:rPr>
        <w:t>popularity_growth</w:t>
      </w:r>
      <w:proofErr w:type="spellEnd"/>
      <w:r>
        <w:rPr>
          <w:rFonts w:ascii="Arial" w:hAnsi="Arial" w:cs="Arial"/>
        </w:rPr>
        <w:t>”, which is positive if the song became more popular and negative if the song became less popular.</w:t>
      </w:r>
      <w:r w:rsidR="005273CF">
        <w:rPr>
          <w:rFonts w:ascii="Arial" w:hAnsi="Arial" w:cs="Arial"/>
        </w:rPr>
        <w:t xml:space="preserve"> Popularity growth was simply the difference between popularity in April and popularity in November.</w:t>
      </w:r>
    </w:p>
    <w:p w14:paraId="3865307D" w14:textId="01786CCF" w:rsidR="005273CF" w:rsidRDefault="005273CF" w:rsidP="00CF3939">
      <w:pPr>
        <w:ind w:firstLine="720"/>
        <w:rPr>
          <w:rFonts w:ascii="Arial" w:hAnsi="Arial" w:cs="Arial"/>
        </w:rPr>
      </w:pPr>
    </w:p>
    <w:p w14:paraId="03F2F953" w14:textId="77777777" w:rsidR="005273CF" w:rsidRDefault="005273CF" w:rsidP="00CF3939">
      <w:pPr>
        <w:ind w:firstLine="720"/>
        <w:rPr>
          <w:rFonts w:ascii="Arial" w:hAnsi="Arial" w:cs="Arial"/>
        </w:rPr>
      </w:pPr>
    </w:p>
    <w:p w14:paraId="72E92A66" w14:textId="1FEDD105" w:rsidR="005273CF" w:rsidRPr="005273CF" w:rsidRDefault="005273CF" w:rsidP="005273CF">
      <w:pPr>
        <w:ind w:firstLine="720"/>
        <w:jc w:val="center"/>
        <w:rPr>
          <w:rFonts w:ascii="Arial" w:hAnsi="Arial" w:cs="Arial"/>
        </w:rPr>
      </w:pPr>
      <w:r>
        <w:rPr>
          <w:rFonts w:ascii="Arial" w:hAnsi="Arial" w:cs="Arial"/>
          <w:b/>
        </w:rPr>
        <w:t>Statistical Analysis</w:t>
      </w:r>
    </w:p>
    <w:p w14:paraId="0097FFFC" w14:textId="77777777" w:rsidR="00D62599" w:rsidRDefault="00D62599" w:rsidP="00CF3939">
      <w:pPr>
        <w:ind w:firstLine="720"/>
        <w:rPr>
          <w:rFonts w:ascii="Arial" w:hAnsi="Arial" w:cs="Arial"/>
        </w:rPr>
      </w:pPr>
    </w:p>
    <w:p w14:paraId="62441287" w14:textId="6222ED4E" w:rsidR="00D62599" w:rsidRDefault="00D62599" w:rsidP="00CF3939">
      <w:pPr>
        <w:ind w:firstLine="720"/>
        <w:rPr>
          <w:rFonts w:ascii="Arial" w:hAnsi="Arial" w:cs="Arial"/>
        </w:rPr>
      </w:pPr>
      <w:r>
        <w:rPr>
          <w:rFonts w:ascii="Arial" w:hAnsi="Arial" w:cs="Arial"/>
        </w:rPr>
        <w:t xml:space="preserve">A correlation matrix was </w:t>
      </w:r>
      <w:r w:rsidR="003B0BE4">
        <w:rPr>
          <w:rFonts w:ascii="Arial" w:hAnsi="Arial" w:cs="Arial"/>
        </w:rPr>
        <w:t xml:space="preserve">then </w:t>
      </w:r>
      <w:r>
        <w:rPr>
          <w:rFonts w:ascii="Arial" w:hAnsi="Arial" w:cs="Arial"/>
        </w:rPr>
        <w:t>created to reveal an</w:t>
      </w:r>
      <w:r w:rsidR="003B0BE4">
        <w:rPr>
          <w:rFonts w:ascii="Arial" w:hAnsi="Arial" w:cs="Arial"/>
        </w:rPr>
        <w:t>y relationships between audio features and popularity growth</w:t>
      </w:r>
      <w:r w:rsidR="005273CF">
        <w:rPr>
          <w:rFonts w:ascii="Arial" w:hAnsi="Arial" w:cs="Arial"/>
        </w:rPr>
        <w:t xml:space="preserve"> (figure on next page).</w:t>
      </w:r>
    </w:p>
    <w:p w14:paraId="70F6AB6A" w14:textId="421AF8CB" w:rsidR="005273CF" w:rsidRDefault="005273CF" w:rsidP="00CF3939">
      <w:pPr>
        <w:ind w:firstLine="720"/>
        <w:rPr>
          <w:rFonts w:ascii="Arial" w:hAnsi="Arial" w:cs="Arial"/>
        </w:rPr>
      </w:pPr>
    </w:p>
    <w:p w14:paraId="3F5B09C9" w14:textId="77777777" w:rsidR="005273CF" w:rsidRDefault="005273CF" w:rsidP="005273CF">
      <w:pPr>
        <w:ind w:firstLine="720"/>
        <w:rPr>
          <w:rFonts w:ascii="Arial" w:hAnsi="Arial" w:cs="Arial"/>
        </w:rPr>
      </w:pPr>
      <w:r>
        <w:rPr>
          <w:rFonts w:ascii="Arial" w:hAnsi="Arial" w:cs="Arial"/>
        </w:rPr>
        <w:t>However, there were no clear correlations between popularity growth and any other audio features, however popularity growth did have a little correlation with duration and loudness.</w:t>
      </w:r>
    </w:p>
    <w:p w14:paraId="22932C07" w14:textId="77777777" w:rsidR="005273CF" w:rsidRDefault="005273CF" w:rsidP="005273CF">
      <w:pPr>
        <w:ind w:firstLine="720"/>
        <w:rPr>
          <w:rFonts w:ascii="Arial" w:hAnsi="Arial" w:cs="Arial"/>
        </w:rPr>
      </w:pPr>
    </w:p>
    <w:p w14:paraId="1FC7642E" w14:textId="1DC918A2" w:rsidR="005273CF" w:rsidRDefault="005273CF" w:rsidP="005273CF">
      <w:pPr>
        <w:ind w:firstLine="720"/>
        <w:rPr>
          <w:rFonts w:ascii="Arial" w:hAnsi="Arial" w:cs="Arial"/>
        </w:rPr>
      </w:pPr>
      <w:r>
        <w:rPr>
          <w:rFonts w:ascii="Arial" w:hAnsi="Arial" w:cs="Arial"/>
        </w:rPr>
        <w:t>Since no meaningful information was obtained from the correlation matrix, a new column was created for binary classification. If a song maintained its popularity or grew in popularity, a value of “1” is assigned. If the song decreased in popularity, it is assigned a “0”.</w:t>
      </w:r>
    </w:p>
    <w:p w14:paraId="6887B6C8" w14:textId="1B539A81" w:rsidR="000812D2" w:rsidRDefault="000812D2" w:rsidP="000812D2">
      <w:r>
        <w:lastRenderedPageBreak/>
        <w:fldChar w:fldCharType="begin"/>
      </w:r>
      <w:r>
        <w:instrText xml:space="preserve"> INCLUDEPICTURE "/var/folders/nv/x0xjg61n2xn_62zc6r2nvhn00000gn/T/com.microsoft.Word/WebArchiveCopyPasteTempFiles/iM1IVHTjYAAAAAElFTkSuQmCC%0A" \* MERGEFORMATINET </w:instrText>
      </w:r>
      <w:r>
        <w:fldChar w:fldCharType="separate"/>
      </w:r>
      <w:r>
        <w:rPr>
          <w:noProof/>
        </w:rPr>
        <w:drawing>
          <wp:inline distT="0" distB="0" distL="0" distR="0" wp14:anchorId="5550BEE1" wp14:editId="5D6EA69F">
            <wp:extent cx="5990196" cy="6186668"/>
            <wp:effectExtent l="0" t="0" r="0" b="5080"/>
            <wp:docPr id="20" name="Picture 20" descr="/var/folders/nv/x0xjg61n2xn_62zc6r2nvhn00000gn/T/com.microsoft.Word/WebArchiveCopyPasteTempFiles/iM1IVHTjYAAAAAElFTkSuQmCC%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ar/folders/nv/x0xjg61n2xn_62zc6r2nvhn00000gn/T/com.microsoft.Word/WebArchiveCopyPasteTempFiles/iM1IVHTjYAAAAAElFTkSuQmCC%0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1761" cy="6208941"/>
                    </a:xfrm>
                    <a:prstGeom prst="rect">
                      <a:avLst/>
                    </a:prstGeom>
                    <a:noFill/>
                    <a:ln>
                      <a:noFill/>
                    </a:ln>
                  </pic:spPr>
                </pic:pic>
              </a:graphicData>
            </a:graphic>
          </wp:inline>
        </w:drawing>
      </w:r>
      <w:r>
        <w:fldChar w:fldCharType="end"/>
      </w:r>
    </w:p>
    <w:p w14:paraId="715B126C" w14:textId="77777777" w:rsidR="005273CF" w:rsidRDefault="005273CF" w:rsidP="000812D2"/>
    <w:p w14:paraId="397C17FC" w14:textId="77777777" w:rsidR="005125BA" w:rsidRDefault="005125BA" w:rsidP="00CF3939">
      <w:pPr>
        <w:ind w:firstLine="720"/>
        <w:rPr>
          <w:rFonts w:ascii="Arial" w:hAnsi="Arial" w:cs="Arial"/>
        </w:rPr>
      </w:pPr>
    </w:p>
    <w:p w14:paraId="48C21AD8" w14:textId="77777777" w:rsidR="004C155D" w:rsidRDefault="004C155D" w:rsidP="00CF3939">
      <w:pPr>
        <w:ind w:firstLine="720"/>
        <w:rPr>
          <w:rFonts w:ascii="Arial" w:hAnsi="Arial" w:cs="Arial"/>
        </w:rPr>
      </w:pPr>
    </w:p>
    <w:p w14:paraId="598C9A46" w14:textId="77777777" w:rsidR="00FA2602" w:rsidRDefault="00FA2602" w:rsidP="00FA2602">
      <w:pPr>
        <w:pStyle w:val="NoSpacing"/>
        <w:spacing w:line="240" w:lineRule="auto"/>
        <w:ind w:firstLine="720"/>
        <w:rPr>
          <w:rFonts w:ascii="Arial" w:hAnsi="Arial" w:cs="Arial"/>
        </w:rPr>
      </w:pPr>
      <w:r>
        <w:rPr>
          <w:rFonts w:ascii="Arial" w:hAnsi="Arial" w:cs="Arial"/>
        </w:rPr>
        <w:t>Now that the</w:t>
      </w:r>
      <w:r w:rsidR="00A2524D">
        <w:rPr>
          <w:rFonts w:ascii="Arial" w:hAnsi="Arial" w:cs="Arial"/>
        </w:rPr>
        <w:t xml:space="preserve"> binary classification column</w:t>
      </w:r>
      <w:r>
        <w:rPr>
          <w:rFonts w:ascii="Arial" w:hAnsi="Arial" w:cs="Arial"/>
        </w:rPr>
        <w:t xml:space="preserve"> had been created</w:t>
      </w:r>
      <w:r w:rsidR="00A2524D">
        <w:rPr>
          <w:rFonts w:ascii="Arial" w:hAnsi="Arial" w:cs="Arial"/>
        </w:rPr>
        <w:t xml:space="preserve">, </w:t>
      </w:r>
      <w:r w:rsidR="004C155D">
        <w:rPr>
          <w:rFonts w:ascii="Arial" w:hAnsi="Arial" w:cs="Arial"/>
        </w:rPr>
        <w:t>Machine Learning Algorithms</w:t>
      </w:r>
      <w:r w:rsidR="00A2524D">
        <w:rPr>
          <w:rFonts w:ascii="Arial" w:hAnsi="Arial" w:cs="Arial"/>
        </w:rPr>
        <w:t xml:space="preserve"> </w:t>
      </w:r>
      <w:r w:rsidR="005549AB">
        <w:rPr>
          <w:rFonts w:ascii="Arial" w:hAnsi="Arial" w:cs="Arial"/>
        </w:rPr>
        <w:t xml:space="preserve">were </w:t>
      </w:r>
      <w:r w:rsidR="004C155D">
        <w:rPr>
          <w:rFonts w:ascii="Arial" w:hAnsi="Arial" w:cs="Arial"/>
        </w:rPr>
        <w:t>used to determine popularity growth</w:t>
      </w:r>
      <w:r w:rsidR="004F73AF">
        <w:rPr>
          <w:rFonts w:ascii="Arial" w:hAnsi="Arial" w:cs="Arial"/>
        </w:rPr>
        <w:t>/</w:t>
      </w:r>
      <w:r w:rsidR="004C155D">
        <w:rPr>
          <w:rFonts w:ascii="Arial" w:hAnsi="Arial" w:cs="Arial"/>
        </w:rPr>
        <w:t>maintenance</w:t>
      </w:r>
      <w:r w:rsidR="005549AB">
        <w:rPr>
          <w:rFonts w:ascii="Arial" w:hAnsi="Arial" w:cs="Arial"/>
        </w:rPr>
        <w:t>.</w:t>
      </w:r>
      <w:r w:rsidR="00214524">
        <w:rPr>
          <w:rFonts w:ascii="Arial" w:hAnsi="Arial" w:cs="Arial"/>
        </w:rPr>
        <w:t xml:space="preserve"> </w:t>
      </w:r>
      <w:r>
        <w:rPr>
          <w:rFonts w:ascii="Arial" w:hAnsi="Arial" w:cs="Arial"/>
        </w:rPr>
        <w:t xml:space="preserve">For all the algorithms, the data was split into training and testing datasets, with 20% of the data being used for testing and the rest for training. The audio features selected to be independent variables for training were: </w:t>
      </w:r>
      <w:r w:rsidRPr="00E86AFE">
        <w:rPr>
          <w:rFonts w:ascii="Arial" w:hAnsi="Arial" w:cs="Arial"/>
        </w:rPr>
        <w:t>"danceability", "</w:t>
      </w:r>
      <w:proofErr w:type="spellStart"/>
      <w:r w:rsidRPr="00E86AFE">
        <w:rPr>
          <w:rFonts w:ascii="Arial" w:hAnsi="Arial" w:cs="Arial"/>
        </w:rPr>
        <w:t>acousticness</w:t>
      </w:r>
      <w:proofErr w:type="spellEnd"/>
      <w:r w:rsidRPr="00E86AFE">
        <w:rPr>
          <w:rFonts w:ascii="Arial" w:hAnsi="Arial" w:cs="Arial"/>
        </w:rPr>
        <w:t>", "</w:t>
      </w:r>
      <w:proofErr w:type="spellStart"/>
      <w:r w:rsidRPr="00E86AFE">
        <w:rPr>
          <w:rFonts w:ascii="Arial" w:hAnsi="Arial" w:cs="Arial"/>
        </w:rPr>
        <w:t>instrumentalness</w:t>
      </w:r>
      <w:proofErr w:type="spellEnd"/>
      <w:r w:rsidRPr="00E86AFE">
        <w:rPr>
          <w:rFonts w:ascii="Arial" w:hAnsi="Arial" w:cs="Arial"/>
        </w:rPr>
        <w:t xml:space="preserve">", "key", "loudness", "speechiness", "tempo", "valence", </w:t>
      </w:r>
      <w:r>
        <w:rPr>
          <w:rFonts w:ascii="Arial" w:hAnsi="Arial" w:cs="Arial"/>
        </w:rPr>
        <w:t xml:space="preserve">and </w:t>
      </w:r>
      <w:r w:rsidRPr="00E86AFE">
        <w:rPr>
          <w:rFonts w:ascii="Arial" w:hAnsi="Arial" w:cs="Arial"/>
        </w:rPr>
        <w:t>"</w:t>
      </w:r>
      <w:proofErr w:type="spellStart"/>
      <w:r w:rsidRPr="00E86AFE">
        <w:rPr>
          <w:rFonts w:ascii="Arial" w:hAnsi="Arial" w:cs="Arial"/>
        </w:rPr>
        <w:t>duration_seconds</w:t>
      </w:r>
      <w:proofErr w:type="spellEnd"/>
      <w:r w:rsidRPr="00E86AFE">
        <w:rPr>
          <w:rFonts w:ascii="Arial" w:hAnsi="Arial" w:cs="Arial"/>
        </w:rPr>
        <w:t>"</w:t>
      </w:r>
      <w:r>
        <w:rPr>
          <w:rFonts w:ascii="Arial" w:hAnsi="Arial" w:cs="Arial"/>
        </w:rPr>
        <w:t>. The dependent variable to be predicted was “</w:t>
      </w:r>
      <w:proofErr w:type="spellStart"/>
      <w:r w:rsidR="004F73AF" w:rsidRPr="004F73AF">
        <w:rPr>
          <w:rFonts w:ascii="Arial" w:hAnsi="Arial" w:cs="Arial"/>
        </w:rPr>
        <w:t>popularity_maintain</w:t>
      </w:r>
      <w:proofErr w:type="spellEnd"/>
      <w:r w:rsidR="004F73AF" w:rsidRPr="004F73AF">
        <w:rPr>
          <w:rFonts w:ascii="Arial" w:hAnsi="Arial" w:cs="Arial"/>
        </w:rPr>
        <w:t>/growth</w:t>
      </w:r>
      <w:r>
        <w:rPr>
          <w:rFonts w:ascii="Arial" w:hAnsi="Arial" w:cs="Arial"/>
        </w:rPr>
        <w:t>”.</w:t>
      </w:r>
    </w:p>
    <w:p w14:paraId="0207460D" w14:textId="77777777" w:rsidR="00FA2602" w:rsidRDefault="00FA2602" w:rsidP="006C750E">
      <w:pPr>
        <w:rPr>
          <w:rFonts w:ascii="Arial" w:hAnsi="Arial" w:cs="Arial"/>
        </w:rPr>
      </w:pPr>
    </w:p>
    <w:p w14:paraId="6C17134C" w14:textId="636C5583" w:rsidR="004C155D" w:rsidRDefault="00214524" w:rsidP="00CF3939">
      <w:pPr>
        <w:ind w:firstLine="720"/>
        <w:rPr>
          <w:rFonts w:ascii="Arial" w:hAnsi="Arial" w:cs="Arial"/>
        </w:rPr>
      </w:pPr>
      <w:r>
        <w:rPr>
          <w:rFonts w:ascii="Arial" w:hAnsi="Arial" w:cs="Arial"/>
        </w:rPr>
        <w:t>First</w:t>
      </w:r>
      <w:r w:rsidR="006351D4">
        <w:rPr>
          <w:rFonts w:ascii="Arial" w:hAnsi="Arial" w:cs="Arial"/>
        </w:rPr>
        <w:t>,</w:t>
      </w:r>
      <w:r>
        <w:rPr>
          <w:rFonts w:ascii="Arial" w:hAnsi="Arial" w:cs="Arial"/>
        </w:rPr>
        <w:t xml:space="preserve"> a baseline score was established by guessing all the values to be 1, which resulted in an accuracy rate of </w:t>
      </w:r>
      <w:r w:rsidR="005273CF">
        <w:rPr>
          <w:rFonts w:ascii="Arial" w:hAnsi="Arial" w:cs="Arial"/>
        </w:rPr>
        <w:t>62.83%</w:t>
      </w:r>
      <w:r>
        <w:rPr>
          <w:rFonts w:ascii="Arial" w:hAnsi="Arial" w:cs="Arial"/>
        </w:rPr>
        <w:t>.</w:t>
      </w:r>
      <w:r w:rsidR="00AE37F0">
        <w:rPr>
          <w:rFonts w:ascii="Arial" w:hAnsi="Arial" w:cs="Arial"/>
        </w:rPr>
        <w:t xml:space="preserve"> The goal is for this score to be beaten by the Machine Learning algorithms.</w:t>
      </w:r>
    </w:p>
    <w:p w14:paraId="4C4C3BC1" w14:textId="77777777" w:rsidR="006C750E" w:rsidRDefault="006C750E" w:rsidP="00CF3939">
      <w:pPr>
        <w:ind w:firstLine="720"/>
        <w:rPr>
          <w:rFonts w:ascii="Arial" w:hAnsi="Arial" w:cs="Arial"/>
        </w:rPr>
      </w:pPr>
    </w:p>
    <w:p w14:paraId="239D304F" w14:textId="5FF64C18" w:rsidR="00C30521" w:rsidRDefault="006C750E" w:rsidP="00CF3939">
      <w:pPr>
        <w:ind w:firstLine="720"/>
        <w:rPr>
          <w:rFonts w:ascii="Arial" w:hAnsi="Arial" w:cs="Arial"/>
        </w:rPr>
      </w:pPr>
      <w:r>
        <w:rPr>
          <w:rFonts w:ascii="Arial" w:hAnsi="Arial" w:cs="Arial"/>
        </w:rPr>
        <w:t>The first Machine Learning algorithm applied was Logistic Regression</w:t>
      </w:r>
      <w:r w:rsidR="00C12ECC">
        <w:rPr>
          <w:rFonts w:ascii="Arial" w:hAnsi="Arial" w:cs="Arial"/>
        </w:rPr>
        <w:t xml:space="preserve">, which </w:t>
      </w:r>
      <w:r w:rsidR="002201C2">
        <w:rPr>
          <w:rFonts w:ascii="Arial" w:hAnsi="Arial" w:cs="Arial"/>
        </w:rPr>
        <w:t>analyzes</w:t>
      </w:r>
      <w:r w:rsidR="00C12ECC">
        <w:rPr>
          <w:rFonts w:ascii="Arial" w:hAnsi="Arial" w:cs="Arial"/>
        </w:rPr>
        <w:t xml:space="preserve"> the relationship between one dependent variable and one or more independent variables</w:t>
      </w:r>
      <w:r w:rsidR="002201C2">
        <w:rPr>
          <w:rFonts w:ascii="Arial" w:hAnsi="Arial" w:cs="Arial"/>
        </w:rPr>
        <w:t xml:space="preserve"> to estimate the parameters of a logistic model.</w:t>
      </w:r>
      <w:r w:rsidR="00BE5D36">
        <w:rPr>
          <w:rFonts w:ascii="Arial" w:hAnsi="Arial" w:cs="Arial"/>
        </w:rPr>
        <w:t xml:space="preserve"> </w:t>
      </w:r>
      <w:r w:rsidR="00E4572F">
        <w:rPr>
          <w:rFonts w:ascii="Arial" w:hAnsi="Arial" w:cs="Arial"/>
        </w:rPr>
        <w:t>The Logistic Regression model applied to the data used the “</w:t>
      </w:r>
      <w:proofErr w:type="spellStart"/>
      <w:r w:rsidR="00E4572F">
        <w:rPr>
          <w:rFonts w:ascii="Arial" w:hAnsi="Arial" w:cs="Arial"/>
        </w:rPr>
        <w:t>lbfgs</w:t>
      </w:r>
      <w:proofErr w:type="spellEnd"/>
      <w:r w:rsidR="00E4572F">
        <w:rPr>
          <w:rFonts w:ascii="Arial" w:hAnsi="Arial" w:cs="Arial"/>
        </w:rPr>
        <w:t xml:space="preserve">” algorithm for the optimization </w:t>
      </w:r>
      <w:r w:rsidR="009320FE">
        <w:rPr>
          <w:rFonts w:ascii="Arial" w:hAnsi="Arial" w:cs="Arial"/>
        </w:rPr>
        <w:t>problem, and</w:t>
      </w:r>
      <w:r w:rsidR="004B778D">
        <w:rPr>
          <w:rFonts w:ascii="Arial" w:hAnsi="Arial" w:cs="Arial"/>
        </w:rPr>
        <w:t xml:space="preserve"> had a maximum of 1500 iterations for the algorithm to converge.</w:t>
      </w:r>
      <w:r w:rsidR="009320FE">
        <w:rPr>
          <w:rFonts w:ascii="Arial" w:hAnsi="Arial" w:cs="Arial"/>
        </w:rPr>
        <w:t xml:space="preserve"> The resulting accuracy score after testing was </w:t>
      </w:r>
      <w:r w:rsidR="007A1CA9">
        <w:rPr>
          <w:rFonts w:ascii="Arial" w:hAnsi="Arial" w:cs="Arial"/>
        </w:rPr>
        <w:t>62.94%</w:t>
      </w:r>
      <w:r w:rsidR="009320FE">
        <w:rPr>
          <w:rFonts w:ascii="Arial" w:hAnsi="Arial" w:cs="Arial"/>
        </w:rPr>
        <w:t>, which is almost the same as the baseline score, only slightly better.</w:t>
      </w:r>
      <w:r w:rsidR="00C30521">
        <w:rPr>
          <w:rFonts w:ascii="Arial" w:hAnsi="Arial" w:cs="Arial"/>
        </w:rPr>
        <w:t xml:space="preserve"> </w:t>
      </w:r>
    </w:p>
    <w:p w14:paraId="60530E54" w14:textId="77777777" w:rsidR="00C30521" w:rsidRDefault="00C30521" w:rsidP="00CF3939">
      <w:pPr>
        <w:ind w:firstLine="720"/>
        <w:rPr>
          <w:rFonts w:ascii="Arial" w:hAnsi="Arial" w:cs="Arial"/>
        </w:rPr>
      </w:pPr>
    </w:p>
    <w:p w14:paraId="6D599F3A" w14:textId="2414A74D" w:rsidR="006C750E" w:rsidRDefault="00C30521" w:rsidP="00CF3939">
      <w:pPr>
        <w:ind w:firstLine="720"/>
        <w:rPr>
          <w:rFonts w:ascii="Arial" w:hAnsi="Arial" w:cs="Arial"/>
        </w:rPr>
      </w:pPr>
      <w:r>
        <w:rPr>
          <w:rFonts w:ascii="Arial" w:hAnsi="Arial" w:cs="Arial"/>
        </w:rPr>
        <w:t>The next model</w:t>
      </w:r>
      <w:r w:rsidR="00EF17A4">
        <w:rPr>
          <w:rFonts w:ascii="Arial" w:hAnsi="Arial" w:cs="Arial"/>
        </w:rPr>
        <w:t>s</w:t>
      </w:r>
      <w:r>
        <w:rPr>
          <w:rFonts w:ascii="Arial" w:hAnsi="Arial" w:cs="Arial"/>
        </w:rPr>
        <w:t xml:space="preserve"> built </w:t>
      </w:r>
      <w:r w:rsidR="00EF17A4">
        <w:rPr>
          <w:rFonts w:ascii="Arial" w:hAnsi="Arial" w:cs="Arial"/>
        </w:rPr>
        <w:t>were</w:t>
      </w:r>
      <w:r>
        <w:rPr>
          <w:rFonts w:ascii="Arial" w:hAnsi="Arial" w:cs="Arial"/>
        </w:rPr>
        <w:t xml:space="preserve"> Support Vector Machines</w:t>
      </w:r>
      <w:r w:rsidR="00EF17A4">
        <w:rPr>
          <w:rFonts w:ascii="Arial" w:hAnsi="Arial" w:cs="Arial"/>
        </w:rPr>
        <w:t xml:space="preserve">, which predicts and assigns the </w:t>
      </w:r>
      <w:r w:rsidR="00D9534F">
        <w:rPr>
          <w:rFonts w:ascii="Arial" w:hAnsi="Arial" w:cs="Arial"/>
        </w:rPr>
        <w:t>test</w:t>
      </w:r>
      <w:r w:rsidR="00EF17A4">
        <w:rPr>
          <w:rFonts w:ascii="Arial" w:hAnsi="Arial" w:cs="Arial"/>
        </w:rPr>
        <w:t xml:space="preserve"> </w:t>
      </w:r>
      <w:r w:rsidR="00D9534F">
        <w:rPr>
          <w:rFonts w:ascii="Arial" w:hAnsi="Arial" w:cs="Arial"/>
        </w:rPr>
        <w:t>example</w:t>
      </w:r>
      <w:r w:rsidR="00EF17A4">
        <w:rPr>
          <w:rFonts w:ascii="Arial" w:hAnsi="Arial" w:cs="Arial"/>
        </w:rPr>
        <w:t xml:space="preserve"> to one of two categories.</w:t>
      </w:r>
      <w:r w:rsidR="0011154C">
        <w:rPr>
          <w:rFonts w:ascii="Arial" w:hAnsi="Arial" w:cs="Arial"/>
        </w:rPr>
        <w:t xml:space="preserve"> All the </w:t>
      </w:r>
      <w:r w:rsidR="00D9534F">
        <w:rPr>
          <w:rFonts w:ascii="Arial" w:hAnsi="Arial" w:cs="Arial"/>
        </w:rPr>
        <w:t>training example</w:t>
      </w:r>
      <w:r w:rsidR="0011154C">
        <w:rPr>
          <w:rFonts w:ascii="Arial" w:hAnsi="Arial" w:cs="Arial"/>
        </w:rPr>
        <w:t xml:space="preserve"> points are represented in space</w:t>
      </w:r>
      <w:r w:rsidR="00D9534F">
        <w:rPr>
          <w:rFonts w:ascii="Arial" w:hAnsi="Arial" w:cs="Arial"/>
        </w:rPr>
        <w:t xml:space="preserve"> such that </w:t>
      </w:r>
      <w:r w:rsidR="0011154C">
        <w:rPr>
          <w:rFonts w:ascii="Arial" w:hAnsi="Arial" w:cs="Arial"/>
        </w:rPr>
        <w:t>the two categories are divided by a gap as wide as possible.</w:t>
      </w:r>
      <w:r w:rsidR="00D9534F">
        <w:rPr>
          <w:rFonts w:ascii="Arial" w:hAnsi="Arial" w:cs="Arial"/>
        </w:rPr>
        <w:t xml:space="preserve"> When given testing examples, they are mapped to the same space and their category is predicted based on which side of the gap the fall on.</w:t>
      </w:r>
      <w:r w:rsidR="00137583">
        <w:rPr>
          <w:rFonts w:ascii="Arial" w:hAnsi="Arial" w:cs="Arial"/>
        </w:rPr>
        <w:t xml:space="preserve"> The Support Vector Machine</w:t>
      </w:r>
      <w:r w:rsidR="008B54B6">
        <w:rPr>
          <w:rFonts w:ascii="Arial" w:hAnsi="Arial" w:cs="Arial"/>
        </w:rPr>
        <w:t>s</w:t>
      </w:r>
      <w:r w:rsidR="00137583">
        <w:rPr>
          <w:rFonts w:ascii="Arial" w:hAnsi="Arial" w:cs="Arial"/>
        </w:rPr>
        <w:t xml:space="preserve"> </w:t>
      </w:r>
      <w:r w:rsidR="008B54B6">
        <w:rPr>
          <w:rFonts w:ascii="Arial" w:hAnsi="Arial" w:cs="Arial"/>
        </w:rPr>
        <w:t>built</w:t>
      </w:r>
      <w:r w:rsidR="00137583">
        <w:rPr>
          <w:rFonts w:ascii="Arial" w:hAnsi="Arial" w:cs="Arial"/>
        </w:rPr>
        <w:t xml:space="preserve"> on the data had a maximum of 10,000 iterations and solved the dual optimization problem.</w:t>
      </w:r>
      <w:r w:rsidR="008B54B6">
        <w:rPr>
          <w:rFonts w:ascii="Arial" w:hAnsi="Arial" w:cs="Arial"/>
        </w:rPr>
        <w:t xml:space="preserve"> The accuracy score was </w:t>
      </w:r>
      <w:r w:rsidR="007A1CA9">
        <w:rPr>
          <w:rFonts w:ascii="Arial" w:hAnsi="Arial" w:cs="Arial"/>
        </w:rPr>
        <w:t>62.94%</w:t>
      </w:r>
      <w:r w:rsidR="008B54B6">
        <w:rPr>
          <w:rFonts w:ascii="Arial" w:hAnsi="Arial" w:cs="Arial"/>
        </w:rPr>
        <w:t>, the same result as logistic regression</w:t>
      </w:r>
      <w:r w:rsidR="008B31CE">
        <w:rPr>
          <w:rFonts w:ascii="Arial" w:hAnsi="Arial" w:cs="Arial"/>
        </w:rPr>
        <w:t>.</w:t>
      </w:r>
    </w:p>
    <w:p w14:paraId="223E77CC" w14:textId="77777777" w:rsidR="008B31CE" w:rsidRDefault="008B31CE" w:rsidP="00CF3939">
      <w:pPr>
        <w:ind w:firstLine="720"/>
        <w:rPr>
          <w:rFonts w:ascii="Arial" w:hAnsi="Arial" w:cs="Arial"/>
        </w:rPr>
      </w:pPr>
    </w:p>
    <w:p w14:paraId="51868D2C" w14:textId="22AB6B25" w:rsidR="008B31CE" w:rsidRDefault="008B31CE" w:rsidP="00CF3939">
      <w:pPr>
        <w:ind w:firstLine="720"/>
        <w:rPr>
          <w:rFonts w:ascii="Arial" w:hAnsi="Arial" w:cs="Arial"/>
        </w:rPr>
      </w:pPr>
      <w:r>
        <w:rPr>
          <w:rFonts w:ascii="Arial" w:hAnsi="Arial" w:cs="Arial"/>
        </w:rPr>
        <w:t xml:space="preserve">The </w:t>
      </w:r>
      <w:r w:rsidR="00963EFA">
        <w:rPr>
          <w:rFonts w:ascii="Arial" w:hAnsi="Arial" w:cs="Arial"/>
        </w:rPr>
        <w:t>next</w:t>
      </w:r>
      <w:r>
        <w:rPr>
          <w:rFonts w:ascii="Arial" w:hAnsi="Arial" w:cs="Arial"/>
        </w:rPr>
        <w:t xml:space="preserve"> Machine Learning model applied was a Multilayer Perceptron Neural Network. </w:t>
      </w:r>
      <w:r w:rsidR="00512251">
        <w:rPr>
          <w:rFonts w:ascii="Arial" w:hAnsi="Arial" w:cs="Arial"/>
        </w:rPr>
        <w:t xml:space="preserve">The model built for the data consisted of three hidden layers of sizes 15, 20, and 15, used the </w:t>
      </w:r>
      <w:proofErr w:type="spellStart"/>
      <w:r w:rsidR="00512251">
        <w:rPr>
          <w:rFonts w:ascii="Arial" w:hAnsi="Arial" w:cs="Arial"/>
        </w:rPr>
        <w:t>relu</w:t>
      </w:r>
      <w:proofErr w:type="spellEnd"/>
      <w:r w:rsidR="00512251">
        <w:rPr>
          <w:rFonts w:ascii="Arial" w:hAnsi="Arial" w:cs="Arial"/>
        </w:rPr>
        <w:t xml:space="preserve"> activation function for the hidden layers, used a stochastic gradient-based optimizer for weight optimization with a momentum of 0.9, and a maximum of 20,000 iterations. The resulting accuracy score from testing was </w:t>
      </w:r>
      <w:r w:rsidR="007A1CA9">
        <w:rPr>
          <w:rFonts w:ascii="Arial" w:hAnsi="Arial" w:cs="Arial"/>
        </w:rPr>
        <w:t>65.62%</w:t>
      </w:r>
      <w:r w:rsidR="005C116F">
        <w:rPr>
          <w:rFonts w:ascii="Arial" w:hAnsi="Arial" w:cs="Arial"/>
        </w:rPr>
        <w:t>, giving</w:t>
      </w:r>
      <w:r w:rsidR="00512251">
        <w:rPr>
          <w:rFonts w:ascii="Arial" w:hAnsi="Arial" w:cs="Arial"/>
        </w:rPr>
        <w:t xml:space="preserve"> a decent </w:t>
      </w:r>
      <w:r w:rsidR="00963EFA">
        <w:rPr>
          <w:rFonts w:ascii="Arial" w:hAnsi="Arial" w:cs="Arial"/>
        </w:rPr>
        <w:t>improvement</w:t>
      </w:r>
      <w:r w:rsidR="00512251">
        <w:rPr>
          <w:rFonts w:ascii="Arial" w:hAnsi="Arial" w:cs="Arial"/>
        </w:rPr>
        <w:t xml:space="preserve"> over the baseline score.</w:t>
      </w:r>
    </w:p>
    <w:p w14:paraId="31E2B670" w14:textId="77777777" w:rsidR="0084363F" w:rsidRDefault="0084363F" w:rsidP="00CF3939">
      <w:pPr>
        <w:ind w:firstLine="720"/>
        <w:rPr>
          <w:rFonts w:ascii="Arial" w:hAnsi="Arial" w:cs="Arial"/>
        </w:rPr>
      </w:pPr>
    </w:p>
    <w:p w14:paraId="617DBE47" w14:textId="2D2A69FA" w:rsidR="0084363F" w:rsidRDefault="0084363F" w:rsidP="00CF3939">
      <w:pPr>
        <w:ind w:firstLine="720"/>
        <w:rPr>
          <w:rFonts w:ascii="Arial" w:hAnsi="Arial" w:cs="Arial"/>
        </w:rPr>
      </w:pPr>
      <w:r>
        <w:rPr>
          <w:rFonts w:ascii="Arial" w:hAnsi="Arial" w:cs="Arial"/>
        </w:rPr>
        <w:t xml:space="preserve">The last Machine Learning model built was a </w:t>
      </w:r>
      <w:r w:rsidRPr="0084363F">
        <w:rPr>
          <w:rFonts w:ascii="Arial" w:hAnsi="Arial" w:cs="Arial"/>
        </w:rPr>
        <w:t>Random Forest Classifier</w:t>
      </w:r>
      <w:r w:rsidR="00FA3AEE">
        <w:rPr>
          <w:rFonts w:ascii="Arial" w:hAnsi="Arial" w:cs="Arial"/>
        </w:rPr>
        <w:t xml:space="preserve">. The random forest for the dataset consisted of 200 trees with a maximum depth of 20, and after training and testing the data, the accuracy score was </w:t>
      </w:r>
      <w:r w:rsidR="007A1CA9">
        <w:rPr>
          <w:rFonts w:ascii="Arial" w:hAnsi="Arial" w:cs="Arial"/>
        </w:rPr>
        <w:t>65.45%</w:t>
      </w:r>
      <w:r w:rsidR="00FA3AEE">
        <w:rPr>
          <w:rFonts w:ascii="Arial" w:hAnsi="Arial" w:cs="Arial"/>
        </w:rPr>
        <w:t>. Although the Random Forest Classifier performed well, Neural Networks performed the best of all the algorithms.</w:t>
      </w:r>
      <w:r w:rsidR="006C5118">
        <w:rPr>
          <w:rFonts w:ascii="Arial" w:hAnsi="Arial" w:cs="Arial"/>
        </w:rPr>
        <w:t xml:space="preserve"> </w:t>
      </w:r>
    </w:p>
    <w:p w14:paraId="1092780D" w14:textId="72678EDF" w:rsidR="005273CF" w:rsidRDefault="005273CF" w:rsidP="00CF3939">
      <w:pPr>
        <w:ind w:firstLine="720"/>
        <w:rPr>
          <w:rFonts w:ascii="Arial" w:hAnsi="Arial" w:cs="Arial"/>
        </w:rPr>
      </w:pPr>
    </w:p>
    <w:p w14:paraId="09E0F5AE" w14:textId="77777777" w:rsidR="005273CF" w:rsidRDefault="005273CF" w:rsidP="00CF3939">
      <w:pPr>
        <w:ind w:firstLine="720"/>
        <w:rPr>
          <w:rFonts w:ascii="Arial" w:hAnsi="Arial" w:cs="Arial"/>
        </w:rPr>
      </w:pPr>
    </w:p>
    <w:p w14:paraId="05FB90D9" w14:textId="77777777" w:rsidR="000B2215" w:rsidRDefault="00AC553C" w:rsidP="007A1CA9">
      <w:pPr>
        <w:pStyle w:val="Heading1"/>
        <w:rPr>
          <w:rFonts w:ascii="Arial" w:hAnsi="Arial" w:cs="Arial"/>
        </w:rPr>
      </w:pPr>
      <w:r>
        <w:rPr>
          <w:rFonts w:ascii="Arial" w:hAnsi="Arial" w:cs="Arial"/>
        </w:rPr>
        <w:t>Insights</w:t>
      </w:r>
    </w:p>
    <w:p w14:paraId="1EF07ECB" w14:textId="77777777" w:rsidR="000B2215" w:rsidRPr="00BC78E2" w:rsidRDefault="000B2215" w:rsidP="000B2215"/>
    <w:p w14:paraId="0B3D00CD" w14:textId="77777777" w:rsidR="000B2215" w:rsidRDefault="000F547C" w:rsidP="000B2215">
      <w:pPr>
        <w:ind w:firstLine="720"/>
        <w:rPr>
          <w:rFonts w:ascii="Arial" w:hAnsi="Arial" w:cs="Arial"/>
        </w:rPr>
      </w:pPr>
      <w:r>
        <w:rPr>
          <w:rFonts w:ascii="Arial" w:hAnsi="Arial" w:cs="Arial"/>
        </w:rPr>
        <w:t xml:space="preserve">Information obtained from analyzing Spotify data has the potential to be extremely valuable. </w:t>
      </w:r>
      <w:r w:rsidR="00390DD5">
        <w:rPr>
          <w:rFonts w:ascii="Arial" w:hAnsi="Arial" w:cs="Arial"/>
        </w:rPr>
        <w:t xml:space="preserve">The music industry is worth billions of dollars, so any information regarding songs on the most popular streaming service, Spotify, could be highly beneficial to record labels and artists. </w:t>
      </w:r>
      <w:r w:rsidR="000609B0">
        <w:rPr>
          <w:rFonts w:ascii="Arial" w:hAnsi="Arial" w:cs="Arial"/>
        </w:rPr>
        <w:t xml:space="preserve">In particular, popularity is the most critical </w:t>
      </w:r>
      <w:r w:rsidR="001D138E">
        <w:rPr>
          <w:rFonts w:ascii="Arial" w:hAnsi="Arial" w:cs="Arial"/>
        </w:rPr>
        <w:t xml:space="preserve">aspect of a song, since hit songs lead to more money for record labels and greater success for artists. </w:t>
      </w:r>
    </w:p>
    <w:p w14:paraId="3E545DCA" w14:textId="77777777" w:rsidR="00C85545" w:rsidRDefault="00C85545" w:rsidP="000B2215">
      <w:pPr>
        <w:ind w:firstLine="720"/>
        <w:rPr>
          <w:rFonts w:ascii="Arial" w:hAnsi="Arial" w:cs="Arial"/>
        </w:rPr>
      </w:pPr>
    </w:p>
    <w:p w14:paraId="459ED364" w14:textId="77777777" w:rsidR="00C85545" w:rsidRDefault="00C85545" w:rsidP="000B2215">
      <w:pPr>
        <w:ind w:firstLine="720"/>
        <w:rPr>
          <w:rFonts w:ascii="Arial" w:hAnsi="Arial" w:cs="Arial"/>
        </w:rPr>
      </w:pPr>
      <w:r>
        <w:rPr>
          <w:rFonts w:ascii="Arial" w:hAnsi="Arial" w:cs="Arial"/>
        </w:rPr>
        <w:lastRenderedPageBreak/>
        <w:t>Our data analysis showed correlations between certain audio features of songs and a song’s popularity. We were also able to build Machine Learning models to accurately predict a song’s popularity based on its audio features. This information could be used by people in the music industry, and most likely already is, to formulate how to create a hit song. They could create songs with the perfect audio features and guarantee a song’s popularity</w:t>
      </w:r>
      <w:r w:rsidR="004628BA">
        <w:rPr>
          <w:rFonts w:ascii="Arial" w:hAnsi="Arial" w:cs="Arial"/>
        </w:rPr>
        <w:t xml:space="preserve">. The predictive models could also be used for existing songs, in the case that an artist wants to stay true to themselves and not use algorithms to write their music, the record label could still use a predictive model to see which songs from an album have the most potential to be a hit, and then make those songs the commercial singles. </w:t>
      </w:r>
      <w:r w:rsidR="005D6E7A">
        <w:rPr>
          <w:rFonts w:ascii="Arial" w:hAnsi="Arial" w:cs="Arial"/>
        </w:rPr>
        <w:t xml:space="preserve">Perhaps </w:t>
      </w:r>
      <w:r w:rsidR="00A70CC3">
        <w:rPr>
          <w:rFonts w:ascii="Arial" w:hAnsi="Arial" w:cs="Arial"/>
        </w:rPr>
        <w:t xml:space="preserve">in the future, machine learning models could actually create songs based on preferred audio features and actually write </w:t>
      </w:r>
      <w:r w:rsidR="00061DEB">
        <w:rPr>
          <w:rFonts w:ascii="Arial" w:hAnsi="Arial" w:cs="Arial"/>
        </w:rPr>
        <w:t>songs that become popular.</w:t>
      </w:r>
    </w:p>
    <w:p w14:paraId="79208854" w14:textId="77777777" w:rsidR="00B1609C" w:rsidRDefault="00B1609C" w:rsidP="000B2215">
      <w:pPr>
        <w:ind w:firstLine="720"/>
        <w:rPr>
          <w:rFonts w:ascii="Arial" w:hAnsi="Arial" w:cs="Arial"/>
        </w:rPr>
      </w:pPr>
    </w:p>
    <w:p w14:paraId="701AF905" w14:textId="04863476" w:rsidR="00B1609C" w:rsidRDefault="00B1609C" w:rsidP="000B2215">
      <w:pPr>
        <w:ind w:firstLine="720"/>
        <w:rPr>
          <w:rFonts w:ascii="Arial" w:hAnsi="Arial" w:cs="Arial"/>
        </w:rPr>
      </w:pPr>
      <w:r>
        <w:rPr>
          <w:rFonts w:ascii="Arial" w:hAnsi="Arial" w:cs="Arial"/>
        </w:rPr>
        <w:t xml:space="preserve">In the case that there was more time, </w:t>
      </w:r>
      <w:r w:rsidR="00547B34">
        <w:rPr>
          <w:rFonts w:ascii="Arial" w:hAnsi="Arial" w:cs="Arial"/>
        </w:rPr>
        <w:t>more effort would be put into the Neural Network.</w:t>
      </w:r>
      <w:r w:rsidR="00EA1E81">
        <w:rPr>
          <w:rFonts w:ascii="Arial" w:hAnsi="Arial" w:cs="Arial"/>
        </w:rPr>
        <w:t xml:space="preserve"> Although the best model for predicting a song’s popularity is not too far off from the actual value, it can still be improved by tuning the parameters, resulting in better predictions.</w:t>
      </w:r>
      <w:r w:rsidR="00DC66D3">
        <w:rPr>
          <w:rFonts w:ascii="Arial" w:hAnsi="Arial" w:cs="Arial"/>
        </w:rPr>
        <w:t xml:space="preserve"> </w:t>
      </w:r>
      <w:r w:rsidR="007A1CA9">
        <w:rPr>
          <w:rFonts w:ascii="Arial" w:hAnsi="Arial" w:cs="Arial"/>
        </w:rPr>
        <w:t xml:space="preserve">Also, instead of </w:t>
      </w:r>
      <w:proofErr w:type="spellStart"/>
      <w:r w:rsidR="007A1CA9">
        <w:rPr>
          <w:rFonts w:ascii="Arial" w:hAnsi="Arial" w:cs="Arial"/>
        </w:rPr>
        <w:t>scikit-learn’s</w:t>
      </w:r>
      <w:proofErr w:type="spellEnd"/>
      <w:r w:rsidR="007A1CA9">
        <w:rPr>
          <w:rFonts w:ascii="Arial" w:hAnsi="Arial" w:cs="Arial"/>
        </w:rPr>
        <w:t xml:space="preserve"> Neural Network, a library for deep learning such as </w:t>
      </w:r>
      <w:proofErr w:type="spellStart"/>
      <w:r w:rsidR="007A1CA9">
        <w:rPr>
          <w:rFonts w:ascii="Arial" w:hAnsi="Arial" w:cs="Arial"/>
        </w:rPr>
        <w:t>PyTorch</w:t>
      </w:r>
      <w:proofErr w:type="spellEnd"/>
      <w:r w:rsidR="007A1CA9">
        <w:rPr>
          <w:rFonts w:ascii="Arial" w:hAnsi="Arial" w:cs="Arial"/>
        </w:rPr>
        <w:t xml:space="preserve"> could have been used, if we had a little more time to apply this. Lastly</w:t>
      </w:r>
      <w:bookmarkStart w:id="0" w:name="_GoBack"/>
      <w:bookmarkEnd w:id="0"/>
      <w:r w:rsidR="00DC66D3">
        <w:rPr>
          <w:rFonts w:ascii="Arial" w:hAnsi="Arial" w:cs="Arial"/>
        </w:rPr>
        <w:t xml:space="preserve">, for predicting popularity growth, an older dataset could be found to integrate, which could result in better results and clearer correlations. </w:t>
      </w:r>
    </w:p>
    <w:p w14:paraId="55D0346B" w14:textId="77777777" w:rsidR="000B2215" w:rsidRDefault="000B2215" w:rsidP="00CF3939">
      <w:pPr>
        <w:ind w:firstLine="720"/>
        <w:rPr>
          <w:rFonts w:ascii="Arial" w:hAnsi="Arial" w:cs="Arial"/>
        </w:rPr>
      </w:pPr>
    </w:p>
    <w:p w14:paraId="2F77D399" w14:textId="77777777" w:rsidR="0084363F" w:rsidRDefault="0084363F" w:rsidP="00CF3939">
      <w:pPr>
        <w:ind w:firstLine="720"/>
        <w:rPr>
          <w:rFonts w:ascii="Arial" w:hAnsi="Arial" w:cs="Arial"/>
        </w:rPr>
      </w:pPr>
    </w:p>
    <w:p w14:paraId="22FD6F8C" w14:textId="77777777" w:rsidR="0084363F" w:rsidRDefault="0084363F" w:rsidP="00CF3939">
      <w:pPr>
        <w:ind w:firstLine="720"/>
        <w:rPr>
          <w:rFonts w:ascii="Arial" w:hAnsi="Arial" w:cs="Arial"/>
        </w:rPr>
      </w:pPr>
    </w:p>
    <w:p w14:paraId="6FAD14F7" w14:textId="77777777" w:rsidR="006C750E" w:rsidRDefault="00D25FEF" w:rsidP="00D25FEF">
      <w:pPr>
        <w:tabs>
          <w:tab w:val="left" w:pos="3862"/>
        </w:tabs>
        <w:ind w:firstLine="720"/>
        <w:rPr>
          <w:rFonts w:ascii="Arial" w:hAnsi="Arial" w:cs="Arial"/>
        </w:rPr>
      </w:pPr>
      <w:r>
        <w:rPr>
          <w:rFonts w:ascii="Arial" w:hAnsi="Arial" w:cs="Arial"/>
        </w:rPr>
        <w:tab/>
      </w:r>
    </w:p>
    <w:p w14:paraId="5E0A3007" w14:textId="77777777" w:rsidR="006C750E" w:rsidRDefault="006C750E" w:rsidP="00CF3939">
      <w:pPr>
        <w:ind w:firstLine="720"/>
        <w:rPr>
          <w:rFonts w:ascii="Arial" w:hAnsi="Arial" w:cs="Arial"/>
        </w:rPr>
      </w:pPr>
    </w:p>
    <w:p w14:paraId="47E176C0" w14:textId="77777777" w:rsidR="00CF3939" w:rsidRPr="009A486D" w:rsidRDefault="00CF3939" w:rsidP="0097664A">
      <w:pPr>
        <w:pStyle w:val="NoSpacing"/>
        <w:spacing w:line="240" w:lineRule="auto"/>
        <w:rPr>
          <w:rFonts w:ascii="Arial" w:hAnsi="Arial" w:cs="Arial"/>
        </w:rPr>
      </w:pPr>
    </w:p>
    <w:sectPr w:rsidR="00CF3939" w:rsidRPr="009A486D">
      <w:headerReference w:type="default" r:id="rId19"/>
      <w:head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9E791" w14:textId="77777777" w:rsidR="00F434F5" w:rsidRDefault="00F434F5">
      <w:r>
        <w:separator/>
      </w:r>
    </w:p>
    <w:p w14:paraId="27758F40" w14:textId="77777777" w:rsidR="00F434F5" w:rsidRDefault="00F434F5"/>
  </w:endnote>
  <w:endnote w:type="continuationSeparator" w:id="0">
    <w:p w14:paraId="3D7BDC6D" w14:textId="77777777" w:rsidR="00F434F5" w:rsidRDefault="00F434F5">
      <w:r>
        <w:continuationSeparator/>
      </w:r>
    </w:p>
    <w:p w14:paraId="53C40DA6" w14:textId="77777777" w:rsidR="00F434F5" w:rsidRDefault="00F43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C47BD" w14:textId="77777777" w:rsidR="00F434F5" w:rsidRDefault="00F434F5">
      <w:r>
        <w:separator/>
      </w:r>
    </w:p>
    <w:p w14:paraId="5418FB3F" w14:textId="77777777" w:rsidR="00F434F5" w:rsidRDefault="00F434F5"/>
  </w:footnote>
  <w:footnote w:type="continuationSeparator" w:id="0">
    <w:p w14:paraId="7E690EE7" w14:textId="77777777" w:rsidR="00F434F5" w:rsidRDefault="00F434F5">
      <w:r>
        <w:continuationSeparator/>
      </w:r>
    </w:p>
    <w:p w14:paraId="1F6DBB3E" w14:textId="77777777" w:rsidR="00F434F5" w:rsidRDefault="00F43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C3D7D" w14:textId="77777777" w:rsidR="00E81978" w:rsidRPr="00406B10" w:rsidRDefault="00F434F5">
    <w:pPr>
      <w:pStyle w:val="Header"/>
      <w:rPr>
        <w:rFonts w:ascii="Arial" w:hAnsi="Arial" w:cs="Arial"/>
      </w:rPr>
    </w:pPr>
    <w:sdt>
      <w:sdtPr>
        <w:rPr>
          <w:rFonts w:ascii="Arial" w:hAnsi="Arial" w:cs="Arial"/>
        </w:rPr>
        <w:alias w:val="Running head"/>
        <w:tag w:val=""/>
        <w:id w:val="12739865"/>
        <w:placeholder>
          <w:docPart w:val="C3CF5A31809B0843B45AC339EE9B6B88"/>
        </w:placeholder>
        <w:dataBinding w:prefixMappings="xmlns:ns0='http://schemas.microsoft.com/office/2006/coverPageProps' " w:xpath="/ns0:CoverPageProperties[1]/ns0:Abstract[1]" w:storeItemID="{55AF091B-3C7A-41E3-B477-F2FDAA23CFDA}"/>
        <w15:appearance w15:val="hidden"/>
        <w:text/>
      </w:sdtPr>
      <w:sdtEndPr/>
      <w:sdtContent>
        <w:r w:rsidR="002B7750" w:rsidRPr="00406B10">
          <w:rPr>
            <w:rFonts w:ascii="Arial" w:hAnsi="Arial" w:cs="Arial"/>
          </w:rPr>
          <w:t>CMSC 491 Data Science Project Report</w:t>
        </w:r>
      </w:sdtContent>
    </w:sdt>
    <w:r w:rsidR="005D3A03" w:rsidRPr="00406B10">
      <w:rPr>
        <w:rStyle w:val="Strong"/>
        <w:rFonts w:ascii="Arial" w:hAnsi="Arial" w:cs="Arial"/>
      </w:rPr>
      <w:ptab w:relativeTo="margin" w:alignment="right" w:leader="none"/>
    </w:r>
    <w:r w:rsidR="005D3A03" w:rsidRPr="00406B10">
      <w:rPr>
        <w:rStyle w:val="Strong"/>
        <w:rFonts w:ascii="Arial" w:hAnsi="Arial" w:cs="Arial"/>
      </w:rPr>
      <w:fldChar w:fldCharType="begin"/>
    </w:r>
    <w:r w:rsidR="005D3A03" w:rsidRPr="00406B10">
      <w:rPr>
        <w:rStyle w:val="Strong"/>
        <w:rFonts w:ascii="Arial" w:hAnsi="Arial" w:cs="Arial"/>
      </w:rPr>
      <w:instrText xml:space="preserve"> PAGE   \* MERGEFORMAT </w:instrText>
    </w:r>
    <w:r w:rsidR="005D3A03" w:rsidRPr="00406B10">
      <w:rPr>
        <w:rStyle w:val="Strong"/>
        <w:rFonts w:ascii="Arial" w:hAnsi="Arial" w:cs="Arial"/>
      </w:rPr>
      <w:fldChar w:fldCharType="separate"/>
    </w:r>
    <w:r w:rsidR="000D3F41" w:rsidRPr="00406B10">
      <w:rPr>
        <w:rStyle w:val="Strong"/>
        <w:rFonts w:ascii="Arial" w:hAnsi="Arial" w:cs="Arial"/>
        <w:noProof/>
      </w:rPr>
      <w:t>8</w:t>
    </w:r>
    <w:r w:rsidR="005D3A03" w:rsidRPr="00406B10">
      <w:rPr>
        <w:rStyle w:val="Strong"/>
        <w:rFonts w:ascii="Arial" w:hAnsi="Arial" w:cs="Arial"/>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C6A9D" w14:textId="77777777" w:rsidR="00E81978" w:rsidRDefault="002B7750">
    <w:pPr>
      <w:pStyle w:val="Header"/>
      <w:rPr>
        <w:rStyle w:val="Strong"/>
      </w:rPr>
    </w:pPr>
    <w:r>
      <w:t>CMSC 491 Data Science Project Report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DE"/>
    <w:rsid w:val="000009DE"/>
    <w:rsid w:val="00032D08"/>
    <w:rsid w:val="00033BC5"/>
    <w:rsid w:val="00041000"/>
    <w:rsid w:val="000609B0"/>
    <w:rsid w:val="00061DEB"/>
    <w:rsid w:val="00067989"/>
    <w:rsid w:val="000812D2"/>
    <w:rsid w:val="000955A5"/>
    <w:rsid w:val="000B2215"/>
    <w:rsid w:val="000B401F"/>
    <w:rsid w:val="000C64DB"/>
    <w:rsid w:val="000D3F41"/>
    <w:rsid w:val="000E18DB"/>
    <w:rsid w:val="000F547C"/>
    <w:rsid w:val="0011154C"/>
    <w:rsid w:val="0011233A"/>
    <w:rsid w:val="00114B18"/>
    <w:rsid w:val="00137583"/>
    <w:rsid w:val="001424D0"/>
    <w:rsid w:val="00164291"/>
    <w:rsid w:val="00184ADD"/>
    <w:rsid w:val="001C07BD"/>
    <w:rsid w:val="001C64B8"/>
    <w:rsid w:val="001D138E"/>
    <w:rsid w:val="001F5BB9"/>
    <w:rsid w:val="00214524"/>
    <w:rsid w:val="002201C2"/>
    <w:rsid w:val="002338CE"/>
    <w:rsid w:val="00244660"/>
    <w:rsid w:val="0025426E"/>
    <w:rsid w:val="00255674"/>
    <w:rsid w:val="00257949"/>
    <w:rsid w:val="002869EA"/>
    <w:rsid w:val="00286FDC"/>
    <w:rsid w:val="00290989"/>
    <w:rsid w:val="002A0DC5"/>
    <w:rsid w:val="002A3E20"/>
    <w:rsid w:val="002B7750"/>
    <w:rsid w:val="002E63D0"/>
    <w:rsid w:val="00302B05"/>
    <w:rsid w:val="00322507"/>
    <w:rsid w:val="00341517"/>
    <w:rsid w:val="00345BDB"/>
    <w:rsid w:val="00355DCA"/>
    <w:rsid w:val="00383505"/>
    <w:rsid w:val="00390DD5"/>
    <w:rsid w:val="003B0BE4"/>
    <w:rsid w:val="004019F2"/>
    <w:rsid w:val="00406B10"/>
    <w:rsid w:val="004237F3"/>
    <w:rsid w:val="004628BA"/>
    <w:rsid w:val="004860E3"/>
    <w:rsid w:val="004B778D"/>
    <w:rsid w:val="004C155D"/>
    <w:rsid w:val="004C20A6"/>
    <w:rsid w:val="004D6F90"/>
    <w:rsid w:val="004F2DAF"/>
    <w:rsid w:val="004F73AF"/>
    <w:rsid w:val="00503518"/>
    <w:rsid w:val="00512251"/>
    <w:rsid w:val="005125BA"/>
    <w:rsid w:val="00526B00"/>
    <w:rsid w:val="005273CF"/>
    <w:rsid w:val="00531822"/>
    <w:rsid w:val="0053199D"/>
    <w:rsid w:val="005355C5"/>
    <w:rsid w:val="00547B34"/>
    <w:rsid w:val="00551A02"/>
    <w:rsid w:val="005534FA"/>
    <w:rsid w:val="005549AB"/>
    <w:rsid w:val="00581398"/>
    <w:rsid w:val="005853F7"/>
    <w:rsid w:val="0059527C"/>
    <w:rsid w:val="005B4ADB"/>
    <w:rsid w:val="005C116F"/>
    <w:rsid w:val="005D3A03"/>
    <w:rsid w:val="005D6E7A"/>
    <w:rsid w:val="005E654F"/>
    <w:rsid w:val="00611164"/>
    <w:rsid w:val="006339F8"/>
    <w:rsid w:val="006351D4"/>
    <w:rsid w:val="006637ED"/>
    <w:rsid w:val="00694672"/>
    <w:rsid w:val="006A6362"/>
    <w:rsid w:val="006B77F1"/>
    <w:rsid w:val="006C46AD"/>
    <w:rsid w:val="006C5118"/>
    <w:rsid w:val="006C750E"/>
    <w:rsid w:val="0070756E"/>
    <w:rsid w:val="00746508"/>
    <w:rsid w:val="0075086B"/>
    <w:rsid w:val="00762AAD"/>
    <w:rsid w:val="007712AD"/>
    <w:rsid w:val="007A1CA9"/>
    <w:rsid w:val="007D6A5D"/>
    <w:rsid w:val="007E4FD2"/>
    <w:rsid w:val="008002C0"/>
    <w:rsid w:val="008014AF"/>
    <w:rsid w:val="0084363F"/>
    <w:rsid w:val="008444A5"/>
    <w:rsid w:val="00846346"/>
    <w:rsid w:val="00871D9F"/>
    <w:rsid w:val="00873D84"/>
    <w:rsid w:val="00886284"/>
    <w:rsid w:val="008B31CE"/>
    <w:rsid w:val="008B54B6"/>
    <w:rsid w:val="008C5323"/>
    <w:rsid w:val="008E2F86"/>
    <w:rsid w:val="008E79A0"/>
    <w:rsid w:val="0090652C"/>
    <w:rsid w:val="00907674"/>
    <w:rsid w:val="00915CD6"/>
    <w:rsid w:val="009320FE"/>
    <w:rsid w:val="00947168"/>
    <w:rsid w:val="00962D4A"/>
    <w:rsid w:val="00963EFA"/>
    <w:rsid w:val="0097664A"/>
    <w:rsid w:val="009A3453"/>
    <w:rsid w:val="009A401B"/>
    <w:rsid w:val="009A486D"/>
    <w:rsid w:val="009A6A3B"/>
    <w:rsid w:val="009C13B8"/>
    <w:rsid w:val="00A00E90"/>
    <w:rsid w:val="00A0770D"/>
    <w:rsid w:val="00A169C2"/>
    <w:rsid w:val="00A2421E"/>
    <w:rsid w:val="00A2524D"/>
    <w:rsid w:val="00A5206C"/>
    <w:rsid w:val="00A70CC3"/>
    <w:rsid w:val="00A77B19"/>
    <w:rsid w:val="00AC553C"/>
    <w:rsid w:val="00AE37F0"/>
    <w:rsid w:val="00AF6220"/>
    <w:rsid w:val="00B024EE"/>
    <w:rsid w:val="00B05844"/>
    <w:rsid w:val="00B11661"/>
    <w:rsid w:val="00B1609C"/>
    <w:rsid w:val="00B4501B"/>
    <w:rsid w:val="00B823AA"/>
    <w:rsid w:val="00BA45DB"/>
    <w:rsid w:val="00BA4EBD"/>
    <w:rsid w:val="00BB3F50"/>
    <w:rsid w:val="00BC208C"/>
    <w:rsid w:val="00BC78E2"/>
    <w:rsid w:val="00BE3587"/>
    <w:rsid w:val="00BE5D36"/>
    <w:rsid w:val="00BF4184"/>
    <w:rsid w:val="00C05FD2"/>
    <w:rsid w:val="00C0601E"/>
    <w:rsid w:val="00C12ECC"/>
    <w:rsid w:val="00C30521"/>
    <w:rsid w:val="00C31D30"/>
    <w:rsid w:val="00C605B5"/>
    <w:rsid w:val="00C60616"/>
    <w:rsid w:val="00C623FF"/>
    <w:rsid w:val="00C85545"/>
    <w:rsid w:val="00C85D2B"/>
    <w:rsid w:val="00CD6E39"/>
    <w:rsid w:val="00CE4B4D"/>
    <w:rsid w:val="00CF3939"/>
    <w:rsid w:val="00CF6E91"/>
    <w:rsid w:val="00CF79CB"/>
    <w:rsid w:val="00D212F4"/>
    <w:rsid w:val="00D25FEF"/>
    <w:rsid w:val="00D61FF9"/>
    <w:rsid w:val="00D62599"/>
    <w:rsid w:val="00D779B2"/>
    <w:rsid w:val="00D804C8"/>
    <w:rsid w:val="00D85B68"/>
    <w:rsid w:val="00D9534F"/>
    <w:rsid w:val="00D962AF"/>
    <w:rsid w:val="00D97DF8"/>
    <w:rsid w:val="00DC66D3"/>
    <w:rsid w:val="00DD389A"/>
    <w:rsid w:val="00E4572F"/>
    <w:rsid w:val="00E6004D"/>
    <w:rsid w:val="00E65855"/>
    <w:rsid w:val="00E743E3"/>
    <w:rsid w:val="00E81978"/>
    <w:rsid w:val="00E82B8C"/>
    <w:rsid w:val="00E85108"/>
    <w:rsid w:val="00E86AFE"/>
    <w:rsid w:val="00EA1E81"/>
    <w:rsid w:val="00ED1A4D"/>
    <w:rsid w:val="00ED7FC1"/>
    <w:rsid w:val="00EE3689"/>
    <w:rsid w:val="00EE509F"/>
    <w:rsid w:val="00EF17A4"/>
    <w:rsid w:val="00EF3E21"/>
    <w:rsid w:val="00F008BC"/>
    <w:rsid w:val="00F0216A"/>
    <w:rsid w:val="00F10BD0"/>
    <w:rsid w:val="00F22C04"/>
    <w:rsid w:val="00F23173"/>
    <w:rsid w:val="00F379B7"/>
    <w:rsid w:val="00F434F5"/>
    <w:rsid w:val="00F47D86"/>
    <w:rsid w:val="00F525FA"/>
    <w:rsid w:val="00F709AF"/>
    <w:rsid w:val="00F75F47"/>
    <w:rsid w:val="00F80C2C"/>
    <w:rsid w:val="00FA01A7"/>
    <w:rsid w:val="00FA2602"/>
    <w:rsid w:val="00FA3AEE"/>
    <w:rsid w:val="00FB75EE"/>
    <w:rsid w:val="00FC57D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EC997"/>
  <w15:chartTrackingRefBased/>
  <w15:docId w15:val="{7042D78E-CB74-5E44-A1E4-63D3D007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173"/>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rsid w:val="009A6A3B"/>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pPr>
    <w:rPr>
      <w:i/>
      <w:iCs/>
      <w:color w:val="000000" w:themeColor="text2"/>
      <w:sz w:val="22"/>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09">
      <w:bodyDiv w:val="1"/>
      <w:marLeft w:val="0"/>
      <w:marRight w:val="0"/>
      <w:marTop w:val="0"/>
      <w:marBottom w:val="0"/>
      <w:divBdr>
        <w:top w:val="none" w:sz="0" w:space="0" w:color="auto"/>
        <w:left w:val="none" w:sz="0" w:space="0" w:color="auto"/>
        <w:bottom w:val="none" w:sz="0" w:space="0" w:color="auto"/>
        <w:right w:val="none" w:sz="0" w:space="0" w:color="auto"/>
      </w:divBdr>
    </w:div>
    <w:div w:id="83918621">
      <w:bodyDiv w:val="1"/>
      <w:marLeft w:val="0"/>
      <w:marRight w:val="0"/>
      <w:marTop w:val="0"/>
      <w:marBottom w:val="0"/>
      <w:divBdr>
        <w:top w:val="none" w:sz="0" w:space="0" w:color="auto"/>
        <w:left w:val="none" w:sz="0" w:space="0" w:color="auto"/>
        <w:bottom w:val="none" w:sz="0" w:space="0" w:color="auto"/>
        <w:right w:val="none" w:sz="0" w:space="0" w:color="auto"/>
      </w:divBdr>
    </w:div>
    <w:div w:id="87623137">
      <w:bodyDiv w:val="1"/>
      <w:marLeft w:val="0"/>
      <w:marRight w:val="0"/>
      <w:marTop w:val="0"/>
      <w:marBottom w:val="0"/>
      <w:divBdr>
        <w:top w:val="none" w:sz="0" w:space="0" w:color="auto"/>
        <w:left w:val="none" w:sz="0" w:space="0" w:color="auto"/>
        <w:bottom w:val="none" w:sz="0" w:space="0" w:color="auto"/>
        <w:right w:val="none" w:sz="0" w:space="0" w:color="auto"/>
      </w:divBdr>
    </w:div>
    <w:div w:id="10578216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303488">
      <w:bodyDiv w:val="1"/>
      <w:marLeft w:val="0"/>
      <w:marRight w:val="0"/>
      <w:marTop w:val="0"/>
      <w:marBottom w:val="0"/>
      <w:divBdr>
        <w:top w:val="none" w:sz="0" w:space="0" w:color="auto"/>
        <w:left w:val="none" w:sz="0" w:space="0" w:color="auto"/>
        <w:bottom w:val="none" w:sz="0" w:space="0" w:color="auto"/>
        <w:right w:val="none" w:sz="0" w:space="0" w:color="auto"/>
      </w:divBdr>
    </w:div>
    <w:div w:id="30652062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1509253">
      <w:bodyDiv w:val="1"/>
      <w:marLeft w:val="0"/>
      <w:marRight w:val="0"/>
      <w:marTop w:val="0"/>
      <w:marBottom w:val="0"/>
      <w:divBdr>
        <w:top w:val="none" w:sz="0" w:space="0" w:color="auto"/>
        <w:left w:val="none" w:sz="0" w:space="0" w:color="auto"/>
        <w:bottom w:val="none" w:sz="0" w:space="0" w:color="auto"/>
        <w:right w:val="none" w:sz="0" w:space="0" w:color="auto"/>
      </w:divBdr>
    </w:div>
    <w:div w:id="542984835">
      <w:bodyDiv w:val="1"/>
      <w:marLeft w:val="0"/>
      <w:marRight w:val="0"/>
      <w:marTop w:val="0"/>
      <w:marBottom w:val="0"/>
      <w:divBdr>
        <w:top w:val="none" w:sz="0" w:space="0" w:color="auto"/>
        <w:left w:val="none" w:sz="0" w:space="0" w:color="auto"/>
        <w:bottom w:val="none" w:sz="0" w:space="0" w:color="auto"/>
        <w:right w:val="none" w:sz="0" w:space="0" w:color="auto"/>
      </w:divBdr>
    </w:div>
    <w:div w:id="560022418">
      <w:bodyDiv w:val="1"/>
      <w:marLeft w:val="0"/>
      <w:marRight w:val="0"/>
      <w:marTop w:val="0"/>
      <w:marBottom w:val="0"/>
      <w:divBdr>
        <w:top w:val="none" w:sz="0" w:space="0" w:color="auto"/>
        <w:left w:val="none" w:sz="0" w:space="0" w:color="auto"/>
        <w:bottom w:val="none" w:sz="0" w:space="0" w:color="auto"/>
        <w:right w:val="none" w:sz="0" w:space="0" w:color="auto"/>
      </w:divBdr>
    </w:div>
    <w:div w:id="56835023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567230">
      <w:bodyDiv w:val="1"/>
      <w:marLeft w:val="0"/>
      <w:marRight w:val="0"/>
      <w:marTop w:val="0"/>
      <w:marBottom w:val="0"/>
      <w:divBdr>
        <w:top w:val="none" w:sz="0" w:space="0" w:color="auto"/>
        <w:left w:val="none" w:sz="0" w:space="0" w:color="auto"/>
        <w:bottom w:val="none" w:sz="0" w:space="0" w:color="auto"/>
        <w:right w:val="none" w:sz="0" w:space="0" w:color="auto"/>
      </w:divBdr>
    </w:div>
    <w:div w:id="780615681">
      <w:bodyDiv w:val="1"/>
      <w:marLeft w:val="0"/>
      <w:marRight w:val="0"/>
      <w:marTop w:val="0"/>
      <w:marBottom w:val="0"/>
      <w:divBdr>
        <w:top w:val="none" w:sz="0" w:space="0" w:color="auto"/>
        <w:left w:val="none" w:sz="0" w:space="0" w:color="auto"/>
        <w:bottom w:val="none" w:sz="0" w:space="0" w:color="auto"/>
        <w:right w:val="none" w:sz="0" w:space="0" w:color="auto"/>
      </w:divBdr>
    </w:div>
    <w:div w:id="905647531">
      <w:bodyDiv w:val="1"/>
      <w:marLeft w:val="0"/>
      <w:marRight w:val="0"/>
      <w:marTop w:val="0"/>
      <w:marBottom w:val="0"/>
      <w:divBdr>
        <w:top w:val="none" w:sz="0" w:space="0" w:color="auto"/>
        <w:left w:val="none" w:sz="0" w:space="0" w:color="auto"/>
        <w:bottom w:val="none" w:sz="0" w:space="0" w:color="auto"/>
        <w:right w:val="none" w:sz="0" w:space="0" w:color="auto"/>
      </w:divBdr>
    </w:div>
    <w:div w:id="944922314">
      <w:bodyDiv w:val="1"/>
      <w:marLeft w:val="0"/>
      <w:marRight w:val="0"/>
      <w:marTop w:val="0"/>
      <w:marBottom w:val="0"/>
      <w:divBdr>
        <w:top w:val="none" w:sz="0" w:space="0" w:color="auto"/>
        <w:left w:val="none" w:sz="0" w:space="0" w:color="auto"/>
        <w:bottom w:val="none" w:sz="0" w:space="0" w:color="auto"/>
        <w:right w:val="none" w:sz="0" w:space="0" w:color="auto"/>
      </w:divBdr>
    </w:div>
    <w:div w:id="9970733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8919522">
      <w:bodyDiv w:val="1"/>
      <w:marLeft w:val="0"/>
      <w:marRight w:val="0"/>
      <w:marTop w:val="0"/>
      <w:marBottom w:val="0"/>
      <w:divBdr>
        <w:top w:val="none" w:sz="0" w:space="0" w:color="auto"/>
        <w:left w:val="none" w:sz="0" w:space="0" w:color="auto"/>
        <w:bottom w:val="none" w:sz="0" w:space="0" w:color="auto"/>
        <w:right w:val="none" w:sz="0" w:space="0" w:color="auto"/>
      </w:divBdr>
    </w:div>
    <w:div w:id="1109472321">
      <w:bodyDiv w:val="1"/>
      <w:marLeft w:val="0"/>
      <w:marRight w:val="0"/>
      <w:marTop w:val="0"/>
      <w:marBottom w:val="0"/>
      <w:divBdr>
        <w:top w:val="none" w:sz="0" w:space="0" w:color="auto"/>
        <w:left w:val="none" w:sz="0" w:space="0" w:color="auto"/>
        <w:bottom w:val="none" w:sz="0" w:space="0" w:color="auto"/>
        <w:right w:val="none" w:sz="0" w:space="0" w:color="auto"/>
      </w:divBdr>
    </w:div>
    <w:div w:id="1111362683">
      <w:bodyDiv w:val="1"/>
      <w:marLeft w:val="0"/>
      <w:marRight w:val="0"/>
      <w:marTop w:val="0"/>
      <w:marBottom w:val="0"/>
      <w:divBdr>
        <w:top w:val="none" w:sz="0" w:space="0" w:color="auto"/>
        <w:left w:val="none" w:sz="0" w:space="0" w:color="auto"/>
        <w:bottom w:val="none" w:sz="0" w:space="0" w:color="auto"/>
        <w:right w:val="none" w:sz="0" w:space="0" w:color="auto"/>
      </w:divBdr>
    </w:div>
    <w:div w:id="115915208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4482620">
      <w:bodyDiv w:val="1"/>
      <w:marLeft w:val="0"/>
      <w:marRight w:val="0"/>
      <w:marTop w:val="0"/>
      <w:marBottom w:val="0"/>
      <w:divBdr>
        <w:top w:val="none" w:sz="0" w:space="0" w:color="auto"/>
        <w:left w:val="none" w:sz="0" w:space="0" w:color="auto"/>
        <w:bottom w:val="none" w:sz="0" w:space="0" w:color="auto"/>
        <w:right w:val="none" w:sz="0" w:space="0" w:color="auto"/>
      </w:divBdr>
    </w:div>
    <w:div w:id="126025771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8171773">
      <w:bodyDiv w:val="1"/>
      <w:marLeft w:val="0"/>
      <w:marRight w:val="0"/>
      <w:marTop w:val="0"/>
      <w:marBottom w:val="0"/>
      <w:divBdr>
        <w:top w:val="none" w:sz="0" w:space="0" w:color="auto"/>
        <w:left w:val="none" w:sz="0" w:space="0" w:color="auto"/>
        <w:bottom w:val="none" w:sz="0" w:space="0" w:color="auto"/>
        <w:right w:val="none" w:sz="0" w:space="0" w:color="auto"/>
      </w:divBdr>
      <w:divsChild>
        <w:div w:id="978535835">
          <w:marLeft w:val="0"/>
          <w:marRight w:val="0"/>
          <w:marTop w:val="0"/>
          <w:marBottom w:val="0"/>
          <w:divBdr>
            <w:top w:val="none" w:sz="0" w:space="0" w:color="auto"/>
            <w:left w:val="none" w:sz="0" w:space="0" w:color="auto"/>
            <w:bottom w:val="none" w:sz="0" w:space="0" w:color="auto"/>
            <w:right w:val="none" w:sz="0" w:space="0" w:color="auto"/>
          </w:divBdr>
          <w:divsChild>
            <w:div w:id="678045663">
              <w:marLeft w:val="0"/>
              <w:marRight w:val="0"/>
              <w:marTop w:val="0"/>
              <w:marBottom w:val="0"/>
              <w:divBdr>
                <w:top w:val="none" w:sz="0" w:space="0" w:color="auto"/>
                <w:left w:val="none" w:sz="0" w:space="0" w:color="auto"/>
                <w:bottom w:val="none" w:sz="0" w:space="0" w:color="auto"/>
                <w:right w:val="none" w:sz="0" w:space="0" w:color="auto"/>
              </w:divBdr>
              <w:divsChild>
                <w:div w:id="2995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5296">
          <w:marLeft w:val="0"/>
          <w:marRight w:val="0"/>
          <w:marTop w:val="0"/>
          <w:marBottom w:val="0"/>
          <w:divBdr>
            <w:top w:val="none" w:sz="0" w:space="0" w:color="auto"/>
            <w:left w:val="none" w:sz="0" w:space="0" w:color="auto"/>
            <w:bottom w:val="none" w:sz="0" w:space="0" w:color="auto"/>
            <w:right w:val="none" w:sz="0" w:space="0" w:color="auto"/>
          </w:divBdr>
          <w:divsChild>
            <w:div w:id="2146509168">
              <w:marLeft w:val="0"/>
              <w:marRight w:val="0"/>
              <w:marTop w:val="0"/>
              <w:marBottom w:val="0"/>
              <w:divBdr>
                <w:top w:val="none" w:sz="0" w:space="0" w:color="auto"/>
                <w:left w:val="none" w:sz="0" w:space="0" w:color="auto"/>
                <w:bottom w:val="none" w:sz="0" w:space="0" w:color="auto"/>
                <w:right w:val="none" w:sz="0" w:space="0" w:color="auto"/>
              </w:divBdr>
              <w:divsChild>
                <w:div w:id="17721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226">
          <w:marLeft w:val="0"/>
          <w:marRight w:val="0"/>
          <w:marTop w:val="0"/>
          <w:marBottom w:val="0"/>
          <w:divBdr>
            <w:top w:val="none" w:sz="0" w:space="0" w:color="auto"/>
            <w:left w:val="none" w:sz="0" w:space="0" w:color="auto"/>
            <w:bottom w:val="none" w:sz="0" w:space="0" w:color="auto"/>
            <w:right w:val="none" w:sz="0" w:space="0" w:color="auto"/>
          </w:divBdr>
          <w:divsChild>
            <w:div w:id="488444329">
              <w:marLeft w:val="0"/>
              <w:marRight w:val="0"/>
              <w:marTop w:val="0"/>
              <w:marBottom w:val="0"/>
              <w:divBdr>
                <w:top w:val="none" w:sz="0" w:space="0" w:color="auto"/>
                <w:left w:val="none" w:sz="0" w:space="0" w:color="auto"/>
                <w:bottom w:val="none" w:sz="0" w:space="0" w:color="auto"/>
                <w:right w:val="none" w:sz="0" w:space="0" w:color="auto"/>
              </w:divBdr>
              <w:divsChild>
                <w:div w:id="14362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044">
          <w:marLeft w:val="0"/>
          <w:marRight w:val="0"/>
          <w:marTop w:val="0"/>
          <w:marBottom w:val="0"/>
          <w:divBdr>
            <w:top w:val="none" w:sz="0" w:space="0" w:color="auto"/>
            <w:left w:val="none" w:sz="0" w:space="0" w:color="auto"/>
            <w:bottom w:val="none" w:sz="0" w:space="0" w:color="auto"/>
            <w:right w:val="none" w:sz="0" w:space="0" w:color="auto"/>
          </w:divBdr>
          <w:divsChild>
            <w:div w:id="434639469">
              <w:marLeft w:val="0"/>
              <w:marRight w:val="0"/>
              <w:marTop w:val="0"/>
              <w:marBottom w:val="0"/>
              <w:divBdr>
                <w:top w:val="none" w:sz="0" w:space="0" w:color="auto"/>
                <w:left w:val="none" w:sz="0" w:space="0" w:color="auto"/>
                <w:bottom w:val="none" w:sz="0" w:space="0" w:color="auto"/>
                <w:right w:val="none" w:sz="0" w:space="0" w:color="auto"/>
              </w:divBdr>
              <w:divsChild>
                <w:div w:id="115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88">
          <w:marLeft w:val="0"/>
          <w:marRight w:val="0"/>
          <w:marTop w:val="0"/>
          <w:marBottom w:val="0"/>
          <w:divBdr>
            <w:top w:val="none" w:sz="0" w:space="0" w:color="auto"/>
            <w:left w:val="none" w:sz="0" w:space="0" w:color="auto"/>
            <w:bottom w:val="none" w:sz="0" w:space="0" w:color="auto"/>
            <w:right w:val="none" w:sz="0" w:space="0" w:color="auto"/>
          </w:divBdr>
          <w:divsChild>
            <w:div w:id="956762524">
              <w:marLeft w:val="0"/>
              <w:marRight w:val="0"/>
              <w:marTop w:val="0"/>
              <w:marBottom w:val="0"/>
              <w:divBdr>
                <w:top w:val="none" w:sz="0" w:space="0" w:color="auto"/>
                <w:left w:val="none" w:sz="0" w:space="0" w:color="auto"/>
                <w:bottom w:val="none" w:sz="0" w:space="0" w:color="auto"/>
                <w:right w:val="none" w:sz="0" w:space="0" w:color="auto"/>
              </w:divBdr>
              <w:divsChild>
                <w:div w:id="333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7935">
          <w:marLeft w:val="0"/>
          <w:marRight w:val="0"/>
          <w:marTop w:val="0"/>
          <w:marBottom w:val="0"/>
          <w:divBdr>
            <w:top w:val="none" w:sz="0" w:space="0" w:color="auto"/>
            <w:left w:val="none" w:sz="0" w:space="0" w:color="auto"/>
            <w:bottom w:val="none" w:sz="0" w:space="0" w:color="auto"/>
            <w:right w:val="none" w:sz="0" w:space="0" w:color="auto"/>
          </w:divBdr>
          <w:divsChild>
            <w:div w:id="997660241">
              <w:marLeft w:val="0"/>
              <w:marRight w:val="0"/>
              <w:marTop w:val="0"/>
              <w:marBottom w:val="0"/>
              <w:divBdr>
                <w:top w:val="none" w:sz="0" w:space="0" w:color="auto"/>
                <w:left w:val="none" w:sz="0" w:space="0" w:color="auto"/>
                <w:bottom w:val="none" w:sz="0" w:space="0" w:color="auto"/>
                <w:right w:val="none" w:sz="0" w:space="0" w:color="auto"/>
              </w:divBdr>
              <w:divsChild>
                <w:div w:id="8788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451">
          <w:marLeft w:val="0"/>
          <w:marRight w:val="0"/>
          <w:marTop w:val="0"/>
          <w:marBottom w:val="0"/>
          <w:divBdr>
            <w:top w:val="none" w:sz="0" w:space="0" w:color="auto"/>
            <w:left w:val="none" w:sz="0" w:space="0" w:color="auto"/>
            <w:bottom w:val="none" w:sz="0" w:space="0" w:color="auto"/>
            <w:right w:val="none" w:sz="0" w:space="0" w:color="auto"/>
          </w:divBdr>
          <w:divsChild>
            <w:div w:id="1398896223">
              <w:marLeft w:val="0"/>
              <w:marRight w:val="0"/>
              <w:marTop w:val="0"/>
              <w:marBottom w:val="0"/>
              <w:divBdr>
                <w:top w:val="none" w:sz="0" w:space="0" w:color="auto"/>
                <w:left w:val="none" w:sz="0" w:space="0" w:color="auto"/>
                <w:bottom w:val="none" w:sz="0" w:space="0" w:color="auto"/>
                <w:right w:val="none" w:sz="0" w:space="0" w:color="auto"/>
              </w:divBdr>
              <w:divsChild>
                <w:div w:id="19671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9541">
          <w:marLeft w:val="0"/>
          <w:marRight w:val="0"/>
          <w:marTop w:val="0"/>
          <w:marBottom w:val="0"/>
          <w:divBdr>
            <w:top w:val="none" w:sz="0" w:space="0" w:color="auto"/>
            <w:left w:val="none" w:sz="0" w:space="0" w:color="auto"/>
            <w:bottom w:val="none" w:sz="0" w:space="0" w:color="auto"/>
            <w:right w:val="none" w:sz="0" w:space="0" w:color="auto"/>
          </w:divBdr>
          <w:divsChild>
            <w:div w:id="2112699574">
              <w:marLeft w:val="0"/>
              <w:marRight w:val="0"/>
              <w:marTop w:val="0"/>
              <w:marBottom w:val="0"/>
              <w:divBdr>
                <w:top w:val="none" w:sz="0" w:space="0" w:color="auto"/>
                <w:left w:val="none" w:sz="0" w:space="0" w:color="auto"/>
                <w:bottom w:val="none" w:sz="0" w:space="0" w:color="auto"/>
                <w:right w:val="none" w:sz="0" w:space="0" w:color="auto"/>
              </w:divBdr>
              <w:divsChild>
                <w:div w:id="7835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4777">
          <w:marLeft w:val="0"/>
          <w:marRight w:val="0"/>
          <w:marTop w:val="0"/>
          <w:marBottom w:val="0"/>
          <w:divBdr>
            <w:top w:val="none" w:sz="0" w:space="0" w:color="auto"/>
            <w:left w:val="none" w:sz="0" w:space="0" w:color="auto"/>
            <w:bottom w:val="none" w:sz="0" w:space="0" w:color="auto"/>
            <w:right w:val="none" w:sz="0" w:space="0" w:color="auto"/>
          </w:divBdr>
          <w:divsChild>
            <w:div w:id="1921403299">
              <w:marLeft w:val="0"/>
              <w:marRight w:val="0"/>
              <w:marTop w:val="0"/>
              <w:marBottom w:val="0"/>
              <w:divBdr>
                <w:top w:val="none" w:sz="0" w:space="0" w:color="auto"/>
                <w:left w:val="none" w:sz="0" w:space="0" w:color="auto"/>
                <w:bottom w:val="none" w:sz="0" w:space="0" w:color="auto"/>
                <w:right w:val="none" w:sz="0" w:space="0" w:color="auto"/>
              </w:divBdr>
              <w:divsChild>
                <w:div w:id="10863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9022">
          <w:marLeft w:val="0"/>
          <w:marRight w:val="0"/>
          <w:marTop w:val="0"/>
          <w:marBottom w:val="0"/>
          <w:divBdr>
            <w:top w:val="none" w:sz="0" w:space="0" w:color="auto"/>
            <w:left w:val="none" w:sz="0" w:space="0" w:color="auto"/>
            <w:bottom w:val="none" w:sz="0" w:space="0" w:color="auto"/>
            <w:right w:val="none" w:sz="0" w:space="0" w:color="auto"/>
          </w:divBdr>
          <w:divsChild>
            <w:div w:id="1697147193">
              <w:marLeft w:val="0"/>
              <w:marRight w:val="0"/>
              <w:marTop w:val="0"/>
              <w:marBottom w:val="0"/>
              <w:divBdr>
                <w:top w:val="none" w:sz="0" w:space="0" w:color="auto"/>
                <w:left w:val="none" w:sz="0" w:space="0" w:color="auto"/>
                <w:bottom w:val="none" w:sz="0" w:space="0" w:color="auto"/>
                <w:right w:val="none" w:sz="0" w:space="0" w:color="auto"/>
              </w:divBdr>
              <w:divsChild>
                <w:div w:id="7797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73">
          <w:marLeft w:val="0"/>
          <w:marRight w:val="0"/>
          <w:marTop w:val="0"/>
          <w:marBottom w:val="0"/>
          <w:divBdr>
            <w:top w:val="none" w:sz="0" w:space="0" w:color="auto"/>
            <w:left w:val="none" w:sz="0" w:space="0" w:color="auto"/>
            <w:bottom w:val="none" w:sz="0" w:space="0" w:color="auto"/>
            <w:right w:val="none" w:sz="0" w:space="0" w:color="auto"/>
          </w:divBdr>
          <w:divsChild>
            <w:div w:id="246380019">
              <w:marLeft w:val="0"/>
              <w:marRight w:val="0"/>
              <w:marTop w:val="0"/>
              <w:marBottom w:val="0"/>
              <w:divBdr>
                <w:top w:val="none" w:sz="0" w:space="0" w:color="auto"/>
                <w:left w:val="none" w:sz="0" w:space="0" w:color="auto"/>
                <w:bottom w:val="none" w:sz="0" w:space="0" w:color="auto"/>
                <w:right w:val="none" w:sz="0" w:space="0" w:color="auto"/>
              </w:divBdr>
              <w:divsChild>
                <w:div w:id="17498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3663">
          <w:marLeft w:val="0"/>
          <w:marRight w:val="0"/>
          <w:marTop w:val="0"/>
          <w:marBottom w:val="0"/>
          <w:divBdr>
            <w:top w:val="none" w:sz="0" w:space="0" w:color="auto"/>
            <w:left w:val="none" w:sz="0" w:space="0" w:color="auto"/>
            <w:bottom w:val="none" w:sz="0" w:space="0" w:color="auto"/>
            <w:right w:val="none" w:sz="0" w:space="0" w:color="auto"/>
          </w:divBdr>
          <w:divsChild>
            <w:div w:id="1186989148">
              <w:marLeft w:val="0"/>
              <w:marRight w:val="0"/>
              <w:marTop w:val="0"/>
              <w:marBottom w:val="0"/>
              <w:divBdr>
                <w:top w:val="none" w:sz="0" w:space="0" w:color="auto"/>
                <w:left w:val="none" w:sz="0" w:space="0" w:color="auto"/>
                <w:bottom w:val="none" w:sz="0" w:space="0" w:color="auto"/>
                <w:right w:val="none" w:sz="0" w:space="0" w:color="auto"/>
              </w:divBdr>
              <w:divsChild>
                <w:div w:id="192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1995">
          <w:marLeft w:val="0"/>
          <w:marRight w:val="0"/>
          <w:marTop w:val="0"/>
          <w:marBottom w:val="0"/>
          <w:divBdr>
            <w:top w:val="none" w:sz="0" w:space="0" w:color="auto"/>
            <w:left w:val="none" w:sz="0" w:space="0" w:color="auto"/>
            <w:bottom w:val="none" w:sz="0" w:space="0" w:color="auto"/>
            <w:right w:val="none" w:sz="0" w:space="0" w:color="auto"/>
          </w:divBdr>
          <w:divsChild>
            <w:div w:id="1627659410">
              <w:marLeft w:val="0"/>
              <w:marRight w:val="0"/>
              <w:marTop w:val="0"/>
              <w:marBottom w:val="0"/>
              <w:divBdr>
                <w:top w:val="none" w:sz="0" w:space="0" w:color="auto"/>
                <w:left w:val="none" w:sz="0" w:space="0" w:color="auto"/>
                <w:bottom w:val="none" w:sz="0" w:space="0" w:color="auto"/>
                <w:right w:val="none" w:sz="0" w:space="0" w:color="auto"/>
              </w:divBdr>
              <w:divsChild>
                <w:div w:id="11513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7091">
          <w:marLeft w:val="0"/>
          <w:marRight w:val="0"/>
          <w:marTop w:val="0"/>
          <w:marBottom w:val="0"/>
          <w:divBdr>
            <w:top w:val="none" w:sz="0" w:space="0" w:color="auto"/>
            <w:left w:val="none" w:sz="0" w:space="0" w:color="auto"/>
            <w:bottom w:val="none" w:sz="0" w:space="0" w:color="auto"/>
            <w:right w:val="none" w:sz="0" w:space="0" w:color="auto"/>
          </w:divBdr>
          <w:divsChild>
            <w:div w:id="407727493">
              <w:marLeft w:val="0"/>
              <w:marRight w:val="0"/>
              <w:marTop w:val="0"/>
              <w:marBottom w:val="0"/>
              <w:divBdr>
                <w:top w:val="none" w:sz="0" w:space="0" w:color="auto"/>
                <w:left w:val="none" w:sz="0" w:space="0" w:color="auto"/>
                <w:bottom w:val="none" w:sz="0" w:space="0" w:color="auto"/>
                <w:right w:val="none" w:sz="0" w:space="0" w:color="auto"/>
              </w:divBdr>
              <w:divsChild>
                <w:div w:id="21167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988634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050459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663115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331977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980145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935721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31781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9347275">
      <w:bodyDiv w:val="1"/>
      <w:marLeft w:val="0"/>
      <w:marRight w:val="0"/>
      <w:marTop w:val="0"/>
      <w:marBottom w:val="0"/>
      <w:divBdr>
        <w:top w:val="none" w:sz="0" w:space="0" w:color="auto"/>
        <w:left w:val="none" w:sz="0" w:space="0" w:color="auto"/>
        <w:bottom w:val="none" w:sz="0" w:space="0" w:color="auto"/>
        <w:right w:val="none" w:sz="0" w:space="0" w:color="auto"/>
      </w:divBdr>
    </w:div>
    <w:div w:id="2118595568">
      <w:bodyDiv w:val="1"/>
      <w:marLeft w:val="0"/>
      <w:marRight w:val="0"/>
      <w:marTop w:val="0"/>
      <w:marBottom w:val="0"/>
      <w:divBdr>
        <w:top w:val="none" w:sz="0" w:space="0" w:color="auto"/>
        <w:left w:val="none" w:sz="0" w:space="0" w:color="auto"/>
        <w:bottom w:val="none" w:sz="0" w:space="0" w:color="auto"/>
        <w:right w:val="none" w:sz="0" w:space="0" w:color="auto"/>
      </w:divBdr>
    </w:div>
    <w:div w:id="2118869546">
      <w:bodyDiv w:val="1"/>
      <w:marLeft w:val="0"/>
      <w:marRight w:val="0"/>
      <w:marTop w:val="0"/>
      <w:marBottom w:val="0"/>
      <w:divBdr>
        <w:top w:val="none" w:sz="0" w:space="0" w:color="auto"/>
        <w:left w:val="none" w:sz="0" w:space="0" w:color="auto"/>
        <w:bottom w:val="none" w:sz="0" w:space="0" w:color="auto"/>
        <w:right w:val="none" w:sz="0" w:space="0" w:color="auto"/>
      </w:divBdr>
      <w:divsChild>
        <w:div w:id="2122606947">
          <w:marLeft w:val="0"/>
          <w:marRight w:val="0"/>
          <w:marTop w:val="0"/>
          <w:marBottom w:val="0"/>
          <w:divBdr>
            <w:top w:val="none" w:sz="0" w:space="0" w:color="auto"/>
            <w:left w:val="none" w:sz="0" w:space="0" w:color="auto"/>
            <w:bottom w:val="none" w:sz="0" w:space="0" w:color="auto"/>
            <w:right w:val="none" w:sz="0" w:space="0" w:color="auto"/>
          </w:divBdr>
          <w:divsChild>
            <w:div w:id="1114977971">
              <w:marLeft w:val="0"/>
              <w:marRight w:val="0"/>
              <w:marTop w:val="0"/>
              <w:marBottom w:val="0"/>
              <w:divBdr>
                <w:top w:val="none" w:sz="0" w:space="0" w:color="auto"/>
                <w:left w:val="none" w:sz="0" w:space="0" w:color="auto"/>
                <w:bottom w:val="none" w:sz="0" w:space="0" w:color="auto"/>
                <w:right w:val="none" w:sz="0" w:space="0" w:color="auto"/>
              </w:divBdr>
              <w:divsChild>
                <w:div w:id="159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7674">
          <w:marLeft w:val="0"/>
          <w:marRight w:val="0"/>
          <w:marTop w:val="0"/>
          <w:marBottom w:val="0"/>
          <w:divBdr>
            <w:top w:val="none" w:sz="0" w:space="0" w:color="auto"/>
            <w:left w:val="none" w:sz="0" w:space="0" w:color="auto"/>
            <w:bottom w:val="none" w:sz="0" w:space="0" w:color="auto"/>
            <w:right w:val="none" w:sz="0" w:space="0" w:color="auto"/>
          </w:divBdr>
          <w:divsChild>
            <w:div w:id="881674784">
              <w:marLeft w:val="0"/>
              <w:marRight w:val="0"/>
              <w:marTop w:val="0"/>
              <w:marBottom w:val="0"/>
              <w:divBdr>
                <w:top w:val="none" w:sz="0" w:space="0" w:color="auto"/>
                <w:left w:val="none" w:sz="0" w:space="0" w:color="auto"/>
                <w:bottom w:val="none" w:sz="0" w:space="0" w:color="auto"/>
                <w:right w:val="none" w:sz="0" w:space="0" w:color="auto"/>
              </w:divBdr>
              <w:divsChild>
                <w:div w:id="6891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2348">
          <w:marLeft w:val="0"/>
          <w:marRight w:val="0"/>
          <w:marTop w:val="0"/>
          <w:marBottom w:val="0"/>
          <w:divBdr>
            <w:top w:val="none" w:sz="0" w:space="0" w:color="auto"/>
            <w:left w:val="none" w:sz="0" w:space="0" w:color="auto"/>
            <w:bottom w:val="none" w:sz="0" w:space="0" w:color="auto"/>
            <w:right w:val="none" w:sz="0" w:space="0" w:color="auto"/>
          </w:divBdr>
          <w:divsChild>
            <w:div w:id="74208416">
              <w:marLeft w:val="0"/>
              <w:marRight w:val="0"/>
              <w:marTop w:val="0"/>
              <w:marBottom w:val="0"/>
              <w:divBdr>
                <w:top w:val="none" w:sz="0" w:space="0" w:color="auto"/>
                <w:left w:val="none" w:sz="0" w:space="0" w:color="auto"/>
                <w:bottom w:val="none" w:sz="0" w:space="0" w:color="auto"/>
                <w:right w:val="none" w:sz="0" w:space="0" w:color="auto"/>
              </w:divBdr>
              <w:divsChild>
                <w:div w:id="9027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8077">
          <w:marLeft w:val="0"/>
          <w:marRight w:val="0"/>
          <w:marTop w:val="0"/>
          <w:marBottom w:val="0"/>
          <w:divBdr>
            <w:top w:val="none" w:sz="0" w:space="0" w:color="auto"/>
            <w:left w:val="none" w:sz="0" w:space="0" w:color="auto"/>
            <w:bottom w:val="none" w:sz="0" w:space="0" w:color="auto"/>
            <w:right w:val="none" w:sz="0" w:space="0" w:color="auto"/>
          </w:divBdr>
          <w:divsChild>
            <w:div w:id="18285216">
              <w:marLeft w:val="0"/>
              <w:marRight w:val="0"/>
              <w:marTop w:val="0"/>
              <w:marBottom w:val="0"/>
              <w:divBdr>
                <w:top w:val="none" w:sz="0" w:space="0" w:color="auto"/>
                <w:left w:val="none" w:sz="0" w:space="0" w:color="auto"/>
                <w:bottom w:val="none" w:sz="0" w:space="0" w:color="auto"/>
                <w:right w:val="none" w:sz="0" w:space="0" w:color="auto"/>
              </w:divBdr>
              <w:divsChild>
                <w:div w:id="20529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2394">
          <w:marLeft w:val="0"/>
          <w:marRight w:val="0"/>
          <w:marTop w:val="0"/>
          <w:marBottom w:val="0"/>
          <w:divBdr>
            <w:top w:val="none" w:sz="0" w:space="0" w:color="auto"/>
            <w:left w:val="none" w:sz="0" w:space="0" w:color="auto"/>
            <w:bottom w:val="none" w:sz="0" w:space="0" w:color="auto"/>
            <w:right w:val="none" w:sz="0" w:space="0" w:color="auto"/>
          </w:divBdr>
          <w:divsChild>
            <w:div w:id="2000497200">
              <w:marLeft w:val="0"/>
              <w:marRight w:val="0"/>
              <w:marTop w:val="0"/>
              <w:marBottom w:val="0"/>
              <w:divBdr>
                <w:top w:val="none" w:sz="0" w:space="0" w:color="auto"/>
                <w:left w:val="none" w:sz="0" w:space="0" w:color="auto"/>
                <w:bottom w:val="none" w:sz="0" w:space="0" w:color="auto"/>
                <w:right w:val="none" w:sz="0" w:space="0" w:color="auto"/>
              </w:divBdr>
              <w:divsChild>
                <w:div w:id="14491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3795">
          <w:marLeft w:val="0"/>
          <w:marRight w:val="0"/>
          <w:marTop w:val="0"/>
          <w:marBottom w:val="0"/>
          <w:divBdr>
            <w:top w:val="none" w:sz="0" w:space="0" w:color="auto"/>
            <w:left w:val="none" w:sz="0" w:space="0" w:color="auto"/>
            <w:bottom w:val="none" w:sz="0" w:space="0" w:color="auto"/>
            <w:right w:val="none" w:sz="0" w:space="0" w:color="auto"/>
          </w:divBdr>
          <w:divsChild>
            <w:div w:id="1880360831">
              <w:marLeft w:val="0"/>
              <w:marRight w:val="0"/>
              <w:marTop w:val="0"/>
              <w:marBottom w:val="0"/>
              <w:divBdr>
                <w:top w:val="none" w:sz="0" w:space="0" w:color="auto"/>
                <w:left w:val="none" w:sz="0" w:space="0" w:color="auto"/>
                <w:bottom w:val="none" w:sz="0" w:space="0" w:color="auto"/>
                <w:right w:val="none" w:sz="0" w:space="0" w:color="auto"/>
              </w:divBdr>
              <w:divsChild>
                <w:div w:id="7632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6941">
          <w:marLeft w:val="0"/>
          <w:marRight w:val="0"/>
          <w:marTop w:val="0"/>
          <w:marBottom w:val="0"/>
          <w:divBdr>
            <w:top w:val="none" w:sz="0" w:space="0" w:color="auto"/>
            <w:left w:val="none" w:sz="0" w:space="0" w:color="auto"/>
            <w:bottom w:val="none" w:sz="0" w:space="0" w:color="auto"/>
            <w:right w:val="none" w:sz="0" w:space="0" w:color="auto"/>
          </w:divBdr>
          <w:divsChild>
            <w:div w:id="1307658494">
              <w:marLeft w:val="0"/>
              <w:marRight w:val="0"/>
              <w:marTop w:val="0"/>
              <w:marBottom w:val="0"/>
              <w:divBdr>
                <w:top w:val="none" w:sz="0" w:space="0" w:color="auto"/>
                <w:left w:val="none" w:sz="0" w:space="0" w:color="auto"/>
                <w:bottom w:val="none" w:sz="0" w:space="0" w:color="auto"/>
                <w:right w:val="none" w:sz="0" w:space="0" w:color="auto"/>
              </w:divBdr>
              <w:divsChild>
                <w:div w:id="7901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492">
          <w:marLeft w:val="0"/>
          <w:marRight w:val="0"/>
          <w:marTop w:val="0"/>
          <w:marBottom w:val="0"/>
          <w:divBdr>
            <w:top w:val="none" w:sz="0" w:space="0" w:color="auto"/>
            <w:left w:val="none" w:sz="0" w:space="0" w:color="auto"/>
            <w:bottom w:val="none" w:sz="0" w:space="0" w:color="auto"/>
            <w:right w:val="none" w:sz="0" w:space="0" w:color="auto"/>
          </w:divBdr>
          <w:divsChild>
            <w:div w:id="143283546">
              <w:marLeft w:val="0"/>
              <w:marRight w:val="0"/>
              <w:marTop w:val="0"/>
              <w:marBottom w:val="0"/>
              <w:divBdr>
                <w:top w:val="none" w:sz="0" w:space="0" w:color="auto"/>
                <w:left w:val="none" w:sz="0" w:space="0" w:color="auto"/>
                <w:bottom w:val="none" w:sz="0" w:space="0" w:color="auto"/>
                <w:right w:val="none" w:sz="0" w:space="0" w:color="auto"/>
              </w:divBdr>
              <w:divsChild>
                <w:div w:id="5347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446">
          <w:marLeft w:val="0"/>
          <w:marRight w:val="0"/>
          <w:marTop w:val="0"/>
          <w:marBottom w:val="0"/>
          <w:divBdr>
            <w:top w:val="none" w:sz="0" w:space="0" w:color="auto"/>
            <w:left w:val="none" w:sz="0" w:space="0" w:color="auto"/>
            <w:bottom w:val="none" w:sz="0" w:space="0" w:color="auto"/>
            <w:right w:val="none" w:sz="0" w:space="0" w:color="auto"/>
          </w:divBdr>
          <w:divsChild>
            <w:div w:id="1234313574">
              <w:marLeft w:val="0"/>
              <w:marRight w:val="0"/>
              <w:marTop w:val="0"/>
              <w:marBottom w:val="0"/>
              <w:divBdr>
                <w:top w:val="none" w:sz="0" w:space="0" w:color="auto"/>
                <w:left w:val="none" w:sz="0" w:space="0" w:color="auto"/>
                <w:bottom w:val="none" w:sz="0" w:space="0" w:color="auto"/>
                <w:right w:val="none" w:sz="0" w:space="0" w:color="auto"/>
              </w:divBdr>
              <w:divsChild>
                <w:div w:id="20263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565">
          <w:marLeft w:val="0"/>
          <w:marRight w:val="0"/>
          <w:marTop w:val="0"/>
          <w:marBottom w:val="0"/>
          <w:divBdr>
            <w:top w:val="none" w:sz="0" w:space="0" w:color="auto"/>
            <w:left w:val="none" w:sz="0" w:space="0" w:color="auto"/>
            <w:bottom w:val="none" w:sz="0" w:space="0" w:color="auto"/>
            <w:right w:val="none" w:sz="0" w:space="0" w:color="auto"/>
          </w:divBdr>
          <w:divsChild>
            <w:div w:id="226651699">
              <w:marLeft w:val="0"/>
              <w:marRight w:val="0"/>
              <w:marTop w:val="0"/>
              <w:marBottom w:val="0"/>
              <w:divBdr>
                <w:top w:val="none" w:sz="0" w:space="0" w:color="auto"/>
                <w:left w:val="none" w:sz="0" w:space="0" w:color="auto"/>
                <w:bottom w:val="none" w:sz="0" w:space="0" w:color="auto"/>
                <w:right w:val="none" w:sz="0" w:space="0" w:color="auto"/>
              </w:divBdr>
              <w:divsChild>
                <w:div w:id="4157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594">
          <w:marLeft w:val="0"/>
          <w:marRight w:val="0"/>
          <w:marTop w:val="0"/>
          <w:marBottom w:val="0"/>
          <w:divBdr>
            <w:top w:val="none" w:sz="0" w:space="0" w:color="auto"/>
            <w:left w:val="none" w:sz="0" w:space="0" w:color="auto"/>
            <w:bottom w:val="none" w:sz="0" w:space="0" w:color="auto"/>
            <w:right w:val="none" w:sz="0" w:space="0" w:color="auto"/>
          </w:divBdr>
          <w:divsChild>
            <w:div w:id="1550458163">
              <w:marLeft w:val="0"/>
              <w:marRight w:val="0"/>
              <w:marTop w:val="0"/>
              <w:marBottom w:val="0"/>
              <w:divBdr>
                <w:top w:val="none" w:sz="0" w:space="0" w:color="auto"/>
                <w:left w:val="none" w:sz="0" w:space="0" w:color="auto"/>
                <w:bottom w:val="none" w:sz="0" w:space="0" w:color="auto"/>
                <w:right w:val="none" w:sz="0" w:space="0" w:color="auto"/>
              </w:divBdr>
              <w:divsChild>
                <w:div w:id="65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118">
          <w:marLeft w:val="0"/>
          <w:marRight w:val="0"/>
          <w:marTop w:val="0"/>
          <w:marBottom w:val="0"/>
          <w:divBdr>
            <w:top w:val="none" w:sz="0" w:space="0" w:color="auto"/>
            <w:left w:val="none" w:sz="0" w:space="0" w:color="auto"/>
            <w:bottom w:val="none" w:sz="0" w:space="0" w:color="auto"/>
            <w:right w:val="none" w:sz="0" w:space="0" w:color="auto"/>
          </w:divBdr>
          <w:divsChild>
            <w:div w:id="615217214">
              <w:marLeft w:val="0"/>
              <w:marRight w:val="0"/>
              <w:marTop w:val="0"/>
              <w:marBottom w:val="0"/>
              <w:divBdr>
                <w:top w:val="none" w:sz="0" w:space="0" w:color="auto"/>
                <w:left w:val="none" w:sz="0" w:space="0" w:color="auto"/>
                <w:bottom w:val="none" w:sz="0" w:space="0" w:color="auto"/>
                <w:right w:val="none" w:sz="0" w:space="0" w:color="auto"/>
              </w:divBdr>
              <w:divsChild>
                <w:div w:id="1256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5677">
          <w:marLeft w:val="0"/>
          <w:marRight w:val="0"/>
          <w:marTop w:val="0"/>
          <w:marBottom w:val="0"/>
          <w:divBdr>
            <w:top w:val="none" w:sz="0" w:space="0" w:color="auto"/>
            <w:left w:val="none" w:sz="0" w:space="0" w:color="auto"/>
            <w:bottom w:val="none" w:sz="0" w:space="0" w:color="auto"/>
            <w:right w:val="none" w:sz="0" w:space="0" w:color="auto"/>
          </w:divBdr>
          <w:divsChild>
            <w:div w:id="833181593">
              <w:marLeft w:val="0"/>
              <w:marRight w:val="0"/>
              <w:marTop w:val="0"/>
              <w:marBottom w:val="0"/>
              <w:divBdr>
                <w:top w:val="none" w:sz="0" w:space="0" w:color="auto"/>
                <w:left w:val="none" w:sz="0" w:space="0" w:color="auto"/>
                <w:bottom w:val="none" w:sz="0" w:space="0" w:color="auto"/>
                <w:right w:val="none" w:sz="0" w:space="0" w:color="auto"/>
              </w:divBdr>
              <w:divsChild>
                <w:div w:id="9437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625">
          <w:marLeft w:val="0"/>
          <w:marRight w:val="0"/>
          <w:marTop w:val="0"/>
          <w:marBottom w:val="0"/>
          <w:divBdr>
            <w:top w:val="none" w:sz="0" w:space="0" w:color="auto"/>
            <w:left w:val="none" w:sz="0" w:space="0" w:color="auto"/>
            <w:bottom w:val="none" w:sz="0" w:space="0" w:color="auto"/>
            <w:right w:val="none" w:sz="0" w:space="0" w:color="auto"/>
          </w:divBdr>
          <w:divsChild>
            <w:div w:id="1584223606">
              <w:marLeft w:val="0"/>
              <w:marRight w:val="0"/>
              <w:marTop w:val="0"/>
              <w:marBottom w:val="0"/>
              <w:divBdr>
                <w:top w:val="none" w:sz="0" w:space="0" w:color="auto"/>
                <w:left w:val="none" w:sz="0" w:space="0" w:color="auto"/>
                <w:bottom w:val="none" w:sz="0" w:space="0" w:color="auto"/>
                <w:right w:val="none" w:sz="0" w:space="0" w:color="auto"/>
              </w:divBdr>
              <w:divsChild>
                <w:div w:id="18575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A94B31648D734FAF4E0408E192247D"/>
        <w:category>
          <w:name w:val="General"/>
          <w:gallery w:val="placeholder"/>
        </w:category>
        <w:types>
          <w:type w:val="bbPlcHdr"/>
        </w:types>
        <w:behaviors>
          <w:behavior w:val="content"/>
        </w:behaviors>
        <w:guid w:val="{10B65807-0A91-5C46-9CE0-383D1B994AD2}"/>
      </w:docPartPr>
      <w:docPartBody>
        <w:p w:rsidR="00660883" w:rsidRDefault="00584A2C">
          <w:pPr>
            <w:pStyle w:val="B5A94B31648D734FAF4E0408E192247D"/>
          </w:pPr>
          <w:r>
            <w:t>[Title Here, up to 12 Words, on One to Two Lines]</w:t>
          </w:r>
        </w:p>
      </w:docPartBody>
    </w:docPart>
    <w:docPart>
      <w:docPartPr>
        <w:name w:val="4C4B298EDCE31545BCE46FE34C44E63D"/>
        <w:category>
          <w:name w:val="General"/>
          <w:gallery w:val="placeholder"/>
        </w:category>
        <w:types>
          <w:type w:val="bbPlcHdr"/>
        </w:types>
        <w:behaviors>
          <w:behavior w:val="content"/>
        </w:behaviors>
        <w:guid w:val="{3A48ACB0-35BC-D649-B54E-6AEF13FC966A}"/>
      </w:docPartPr>
      <w:docPartBody>
        <w:p w:rsidR="00660883" w:rsidRDefault="00584A2C">
          <w:pPr>
            <w:pStyle w:val="4C4B298EDCE31545BCE46FE34C44E63D"/>
          </w:pPr>
          <w:r>
            <w:t>Abstract</w:t>
          </w:r>
        </w:p>
      </w:docPartBody>
    </w:docPart>
    <w:docPart>
      <w:docPartPr>
        <w:name w:val="C3CF5A31809B0843B45AC339EE9B6B88"/>
        <w:category>
          <w:name w:val="General"/>
          <w:gallery w:val="placeholder"/>
        </w:category>
        <w:types>
          <w:type w:val="bbPlcHdr"/>
        </w:types>
        <w:behaviors>
          <w:behavior w:val="content"/>
        </w:behaviors>
        <w:guid w:val="{73131505-977D-C347-8CE0-24AB3C525CCB}"/>
      </w:docPartPr>
      <w:docPartBody>
        <w:p w:rsidR="00660883" w:rsidRDefault="00584A2C">
          <w:pPr>
            <w:pStyle w:val="C3CF5A31809B0843B45AC339EE9B6B88"/>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1A"/>
    <w:rsid w:val="004C4903"/>
    <w:rsid w:val="00584A2C"/>
    <w:rsid w:val="00660883"/>
    <w:rsid w:val="00950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A94B31648D734FAF4E0408E192247D">
    <w:name w:val="B5A94B31648D734FAF4E0408E192247D"/>
  </w:style>
  <w:style w:type="paragraph" w:customStyle="1" w:styleId="1717F38F3F1D5E4DB732F2F0657E37BE">
    <w:name w:val="1717F38F3F1D5E4DB732F2F0657E37BE"/>
  </w:style>
  <w:style w:type="paragraph" w:customStyle="1" w:styleId="98EC4D51FE186244B00F68C77697D58D">
    <w:name w:val="98EC4D51FE186244B00F68C77697D58D"/>
  </w:style>
  <w:style w:type="paragraph" w:customStyle="1" w:styleId="840B18CA2EDF0042A17B618D9E7F42C1">
    <w:name w:val="840B18CA2EDF0042A17B618D9E7F42C1"/>
  </w:style>
  <w:style w:type="paragraph" w:customStyle="1" w:styleId="D5BD2A568CA12E42AA4A2C59798DC767">
    <w:name w:val="D5BD2A568CA12E42AA4A2C59798DC767"/>
  </w:style>
  <w:style w:type="paragraph" w:customStyle="1" w:styleId="4C4B298EDCE31545BCE46FE34C44E63D">
    <w:name w:val="4C4B298EDCE31545BCE46FE34C44E63D"/>
  </w:style>
  <w:style w:type="character" w:styleId="Emphasis">
    <w:name w:val="Emphasis"/>
    <w:basedOn w:val="DefaultParagraphFont"/>
    <w:uiPriority w:val="4"/>
    <w:unhideWhenUsed/>
    <w:qFormat/>
    <w:rPr>
      <w:i/>
      <w:iCs/>
    </w:rPr>
  </w:style>
  <w:style w:type="paragraph" w:customStyle="1" w:styleId="6B9171613903D845B7A31FF23750FA3E">
    <w:name w:val="6B9171613903D845B7A31FF23750FA3E"/>
  </w:style>
  <w:style w:type="paragraph" w:customStyle="1" w:styleId="6127CE842D3F2D45B888E5ECEF16D016">
    <w:name w:val="6127CE842D3F2D45B888E5ECEF16D016"/>
  </w:style>
  <w:style w:type="paragraph" w:customStyle="1" w:styleId="C48BAA075FE12E4DBB6229D8B28B277E">
    <w:name w:val="C48BAA075FE12E4DBB6229D8B28B277E"/>
  </w:style>
  <w:style w:type="paragraph" w:customStyle="1" w:styleId="9E436EBF0A5CA041AFE93BF5378A1C26">
    <w:name w:val="9E436EBF0A5CA041AFE93BF5378A1C26"/>
  </w:style>
  <w:style w:type="paragraph" w:customStyle="1" w:styleId="BA3D3191F4574445BAE372ABAC434ED9">
    <w:name w:val="BA3D3191F4574445BAE372ABAC434ED9"/>
  </w:style>
  <w:style w:type="paragraph" w:customStyle="1" w:styleId="97446AB03C5A524B92579FC0354A7594">
    <w:name w:val="97446AB03C5A524B92579FC0354A7594"/>
  </w:style>
  <w:style w:type="paragraph" w:customStyle="1" w:styleId="93F69E292B575A459DDB9998F1AA7110">
    <w:name w:val="93F69E292B575A459DDB9998F1AA7110"/>
  </w:style>
  <w:style w:type="paragraph" w:customStyle="1" w:styleId="E8DB3F0FBE1A2D4786F3EDC5CA17FA53">
    <w:name w:val="E8DB3F0FBE1A2D4786F3EDC5CA17FA53"/>
  </w:style>
  <w:style w:type="paragraph" w:customStyle="1" w:styleId="E235491CA0549745A83F51BFBA008429">
    <w:name w:val="E235491CA0549745A83F51BFBA008429"/>
  </w:style>
  <w:style w:type="paragraph" w:customStyle="1" w:styleId="F26F7490A9C23840B2090D6820F61FAC">
    <w:name w:val="F26F7490A9C23840B2090D6820F61FAC"/>
  </w:style>
  <w:style w:type="paragraph" w:customStyle="1" w:styleId="1086E6016987804992C044AB04F4981B">
    <w:name w:val="1086E6016987804992C044AB04F4981B"/>
  </w:style>
  <w:style w:type="paragraph" w:customStyle="1" w:styleId="DC5265A0F9774D49B96E6ED35BA20BBB">
    <w:name w:val="DC5265A0F9774D49B96E6ED35BA20BBB"/>
  </w:style>
  <w:style w:type="paragraph" w:customStyle="1" w:styleId="469BC30372C7D640825EE072F3D45546">
    <w:name w:val="469BC30372C7D640825EE072F3D45546"/>
  </w:style>
  <w:style w:type="paragraph" w:customStyle="1" w:styleId="4182008092E8E54F94DD43B815FAC271">
    <w:name w:val="4182008092E8E54F94DD43B815FAC271"/>
  </w:style>
  <w:style w:type="paragraph" w:customStyle="1" w:styleId="12E8322AE2794F47BC6BE418A3CA47F9">
    <w:name w:val="12E8322AE2794F47BC6BE418A3CA47F9"/>
  </w:style>
  <w:style w:type="paragraph" w:customStyle="1" w:styleId="1E1328AD2E3DC84CAF59F87C059DCD37">
    <w:name w:val="1E1328AD2E3DC84CAF59F87C059DCD37"/>
  </w:style>
  <w:style w:type="paragraph" w:customStyle="1" w:styleId="52F44E1D78EEB04DB3A6A5254E692A0B">
    <w:name w:val="52F44E1D78EEB04DB3A6A5254E692A0B"/>
  </w:style>
  <w:style w:type="paragraph" w:customStyle="1" w:styleId="2E615F2EA651F04E9B6DD0CEAC1208AE">
    <w:name w:val="2E615F2EA651F04E9B6DD0CEAC1208AE"/>
  </w:style>
  <w:style w:type="paragraph" w:customStyle="1" w:styleId="0D8A12A8DDDCCD43A27B7F97EFEEE529">
    <w:name w:val="0D8A12A8DDDCCD43A27B7F97EFEEE529"/>
  </w:style>
  <w:style w:type="paragraph" w:customStyle="1" w:styleId="9B148105B2E73846925DED024FDFC5D9">
    <w:name w:val="9B148105B2E73846925DED024FDFC5D9"/>
  </w:style>
  <w:style w:type="paragraph" w:customStyle="1" w:styleId="5B3871973F38CC448D0AEBF3998F23EB">
    <w:name w:val="5B3871973F38CC448D0AEBF3998F23EB"/>
  </w:style>
  <w:style w:type="paragraph" w:customStyle="1" w:styleId="BCC5A058EA90C5439BAD8BD306C4A2EA">
    <w:name w:val="BCC5A058EA90C5439BAD8BD306C4A2EA"/>
  </w:style>
  <w:style w:type="paragraph" w:customStyle="1" w:styleId="E039F1CF56CA604F868985CA173AA346">
    <w:name w:val="E039F1CF56CA604F868985CA173AA346"/>
  </w:style>
  <w:style w:type="paragraph" w:customStyle="1" w:styleId="9074C038005D8149B5A98C134013D33B">
    <w:name w:val="9074C038005D8149B5A98C134013D33B"/>
  </w:style>
  <w:style w:type="paragraph" w:customStyle="1" w:styleId="13913D25512855499DD385C1E50F8A9B">
    <w:name w:val="13913D25512855499DD385C1E50F8A9B"/>
  </w:style>
  <w:style w:type="paragraph" w:customStyle="1" w:styleId="40CF067717794848938047D56C001A3E">
    <w:name w:val="40CF067717794848938047D56C001A3E"/>
  </w:style>
  <w:style w:type="paragraph" w:customStyle="1" w:styleId="6C70F8A7D6E5FE44B8BE2595B5D56AF4">
    <w:name w:val="6C70F8A7D6E5FE44B8BE2595B5D56AF4"/>
  </w:style>
  <w:style w:type="paragraph" w:customStyle="1" w:styleId="7396207CE95A394AA1CCDF548E1EB522">
    <w:name w:val="7396207CE95A394AA1CCDF548E1EB522"/>
  </w:style>
  <w:style w:type="paragraph" w:customStyle="1" w:styleId="D64530307F674C49BA8F5C8A78DDBC85">
    <w:name w:val="D64530307F674C49BA8F5C8A78DDBC85"/>
  </w:style>
  <w:style w:type="paragraph" w:customStyle="1" w:styleId="8714D4C2FC2BD244A551B4C05C402085">
    <w:name w:val="8714D4C2FC2BD244A551B4C05C402085"/>
  </w:style>
  <w:style w:type="paragraph" w:customStyle="1" w:styleId="4C12A1FF4B48C843B2C2CFEA89BFE783">
    <w:name w:val="4C12A1FF4B48C843B2C2CFEA89BFE783"/>
  </w:style>
  <w:style w:type="paragraph" w:customStyle="1" w:styleId="4AC390485BC2514596596B4390B3D72A">
    <w:name w:val="4AC390485BC2514596596B4390B3D72A"/>
  </w:style>
  <w:style w:type="paragraph" w:customStyle="1" w:styleId="9E75522168030646998435C2BF37D208">
    <w:name w:val="9E75522168030646998435C2BF37D208"/>
  </w:style>
  <w:style w:type="paragraph" w:customStyle="1" w:styleId="C0AD8B28DBB9E043914221D9BEA0F08C">
    <w:name w:val="C0AD8B28DBB9E043914221D9BEA0F08C"/>
  </w:style>
  <w:style w:type="paragraph" w:customStyle="1" w:styleId="C32CBCD33B654A41BF2FF951DD67306F">
    <w:name w:val="C32CBCD33B654A41BF2FF951DD67306F"/>
  </w:style>
  <w:style w:type="paragraph" w:customStyle="1" w:styleId="D99B708B7D90064CB3981653EEC26707">
    <w:name w:val="D99B708B7D90064CB3981653EEC26707"/>
  </w:style>
  <w:style w:type="paragraph" w:customStyle="1" w:styleId="03A338E812A9AE4887C3AFBA155BA42F">
    <w:name w:val="03A338E812A9AE4887C3AFBA155BA42F"/>
  </w:style>
  <w:style w:type="paragraph" w:customStyle="1" w:styleId="1EA0F1B3E2C61C4C89E62323227ED2C6">
    <w:name w:val="1EA0F1B3E2C61C4C89E62323227ED2C6"/>
  </w:style>
  <w:style w:type="paragraph" w:customStyle="1" w:styleId="16EA00091132074EAC925ECE1D265D7E">
    <w:name w:val="16EA00091132074EAC925ECE1D265D7E"/>
  </w:style>
  <w:style w:type="paragraph" w:customStyle="1" w:styleId="4018BF2F841EF9478947F26117579858">
    <w:name w:val="4018BF2F841EF9478947F26117579858"/>
  </w:style>
  <w:style w:type="paragraph" w:customStyle="1" w:styleId="DF70CA3E0756A248A6B1B912C89D448D">
    <w:name w:val="DF70CA3E0756A248A6B1B912C89D448D"/>
  </w:style>
  <w:style w:type="paragraph" w:customStyle="1" w:styleId="23E3877913C18A4FB5470C7A9E18B282">
    <w:name w:val="23E3877913C18A4FB5470C7A9E18B282"/>
  </w:style>
  <w:style w:type="paragraph" w:customStyle="1" w:styleId="C523B65062F30F4DBB6A0718943D82E7">
    <w:name w:val="C523B65062F30F4DBB6A0718943D82E7"/>
  </w:style>
  <w:style w:type="paragraph" w:customStyle="1" w:styleId="C7A2D229AAE51F4AAC687C5FD315621A">
    <w:name w:val="C7A2D229AAE51F4AAC687C5FD315621A"/>
  </w:style>
  <w:style w:type="paragraph" w:customStyle="1" w:styleId="1D85F6D9315C084380D7C3016359FD12">
    <w:name w:val="1D85F6D9315C084380D7C3016359FD12"/>
  </w:style>
  <w:style w:type="paragraph" w:customStyle="1" w:styleId="E6987429FDACA14A93B1D1E4F80864FC">
    <w:name w:val="E6987429FDACA14A93B1D1E4F80864FC"/>
  </w:style>
  <w:style w:type="paragraph" w:customStyle="1" w:styleId="8805FBA4FB45DD4CACBF8A4710F71586">
    <w:name w:val="8805FBA4FB45DD4CACBF8A4710F71586"/>
  </w:style>
  <w:style w:type="paragraph" w:customStyle="1" w:styleId="52E8A5624023AF43843845EF1384E54C">
    <w:name w:val="52E8A5624023AF43843845EF1384E54C"/>
  </w:style>
  <w:style w:type="paragraph" w:customStyle="1" w:styleId="C1DC67272412994E9669BB998F657ABD">
    <w:name w:val="C1DC67272412994E9669BB998F657ABD"/>
  </w:style>
  <w:style w:type="paragraph" w:customStyle="1" w:styleId="2AF9726A6143264FB04483F43CAD342A">
    <w:name w:val="2AF9726A6143264FB04483F43CAD342A"/>
  </w:style>
  <w:style w:type="paragraph" w:customStyle="1" w:styleId="4D516F6232E0C44CBF31BF83D57355A6">
    <w:name w:val="4D516F6232E0C44CBF31BF83D57355A6"/>
  </w:style>
  <w:style w:type="paragraph" w:customStyle="1" w:styleId="167DED19A77BA24D93F4BDAF57F0A273">
    <w:name w:val="167DED19A77BA24D93F4BDAF57F0A273"/>
  </w:style>
  <w:style w:type="paragraph" w:customStyle="1" w:styleId="B51FA76A93F60F47A0379D7489E21BA8">
    <w:name w:val="B51FA76A93F60F47A0379D7489E21BA8"/>
  </w:style>
  <w:style w:type="paragraph" w:customStyle="1" w:styleId="09B2B50A98D8D346B0450C97BD41B026">
    <w:name w:val="09B2B50A98D8D346B0450C97BD41B026"/>
  </w:style>
  <w:style w:type="paragraph" w:customStyle="1" w:styleId="C23DE86ED794504B87924EDA6F1BA665">
    <w:name w:val="C23DE86ED794504B87924EDA6F1BA665"/>
  </w:style>
  <w:style w:type="paragraph" w:customStyle="1" w:styleId="C3CF5A31809B0843B45AC339EE9B6B88">
    <w:name w:val="C3CF5A31809B0843B45AC339EE9B6B88"/>
  </w:style>
  <w:style w:type="paragraph" w:customStyle="1" w:styleId="F36F87F8ED477140A8CB826FBC4E91C7">
    <w:name w:val="F36F87F8ED477140A8CB826FBC4E91C7"/>
  </w:style>
  <w:style w:type="paragraph" w:customStyle="1" w:styleId="687E7FDE0CC0474198B682BCD4BD94B7">
    <w:name w:val="687E7FDE0CC0474198B682BCD4BD94B7"/>
    <w:rsid w:val="0095091A"/>
  </w:style>
  <w:style w:type="paragraph" w:customStyle="1" w:styleId="A6C7DED97F355F4B8AE0534100FA30B8">
    <w:name w:val="A6C7DED97F355F4B8AE0534100FA30B8"/>
    <w:rsid w:val="0095091A"/>
  </w:style>
  <w:style w:type="paragraph" w:customStyle="1" w:styleId="7AA6CD558633FB43AB325CEA60280935">
    <w:name w:val="7AA6CD558633FB43AB325CEA60280935"/>
    <w:rsid w:val="0095091A"/>
  </w:style>
  <w:style w:type="paragraph" w:customStyle="1" w:styleId="FA014EEE4AB0574D9FE8A7A42E84076C">
    <w:name w:val="FA014EEE4AB0574D9FE8A7A42E84076C"/>
    <w:rsid w:val="0095091A"/>
  </w:style>
  <w:style w:type="paragraph" w:customStyle="1" w:styleId="40D8997C9C4C8A4BA0B5E62F9FD5EB1E">
    <w:name w:val="40D8997C9C4C8A4BA0B5E62F9FD5EB1E"/>
    <w:rsid w:val="0095091A"/>
  </w:style>
  <w:style w:type="paragraph" w:customStyle="1" w:styleId="8169BA3914A7F749AE8BBA53F2AB8645">
    <w:name w:val="8169BA3914A7F749AE8BBA53F2AB8645"/>
    <w:rsid w:val="0095091A"/>
  </w:style>
  <w:style w:type="paragraph" w:customStyle="1" w:styleId="0248FE9EBA247C4480032BEE336A7E2F">
    <w:name w:val="0248FE9EBA247C4480032BEE336A7E2F"/>
    <w:rsid w:val="00950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CMSC 491 Data Science Project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DE85A9-070A-45AB-A770-0AEDFEB3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16</Pages>
  <Words>2935</Words>
  <Characters>16731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CMSC 491 Data Science Project Report</vt:lpstr>
    </vt:vector>
  </TitlesOfParts>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491 Data Science Project Report</dc:title>
  <dc:subject/>
  <dc:creator>Microsoft Office User</dc:creator>
  <cp:keywords/>
  <dc:description/>
  <cp:lastModifiedBy>Rohan Ahuja</cp:lastModifiedBy>
  <cp:revision>144</cp:revision>
  <dcterms:created xsi:type="dcterms:W3CDTF">2019-05-02T14:44:00Z</dcterms:created>
  <dcterms:modified xsi:type="dcterms:W3CDTF">2019-05-03T21:25:00Z</dcterms:modified>
</cp:coreProperties>
</file>